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904F7" w:rsidRPr="0091709F" w:rsidRDefault="008904F7" w:rsidP="00F34E2F">
      <w:pPr>
        <w:pStyle w:val="Textoprformatad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2E286A" w:rsidRPr="0091709F" w:rsidRDefault="002E286A" w:rsidP="00F34E2F">
      <w:pPr>
        <w:pStyle w:val="Textoprformatad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17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9350" cy="953438"/>
            <wp:effectExtent l="19050" t="0" r="0" b="0"/>
            <wp:docPr id="6" name="Imagem 1" descr="C:\Documents and Settings\Luiz Henrique Cherri\Desktop\usp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uiz Henrique Cherri\Desktop\usp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53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86A" w:rsidRPr="00D53A78" w:rsidRDefault="002E286A" w:rsidP="00F34E2F">
      <w:pPr>
        <w:pStyle w:val="Textoprformatado"/>
        <w:jc w:val="center"/>
        <w:rPr>
          <w:rFonts w:ascii="Times New Roman" w:hAnsi="Times New Roman" w:cs="Times New Roman"/>
          <w:b/>
          <w:bCs/>
          <w:sz w:val="40"/>
          <w:szCs w:val="30"/>
        </w:rPr>
      </w:pPr>
      <w:r w:rsidRPr="00D53A78">
        <w:rPr>
          <w:rFonts w:ascii="Times New Roman" w:hAnsi="Times New Roman" w:cs="Times New Roman"/>
          <w:b/>
          <w:bCs/>
          <w:sz w:val="32"/>
          <w:szCs w:val="30"/>
        </w:rPr>
        <w:t>Universidade de São Paulo</w:t>
      </w:r>
    </w:p>
    <w:p w:rsidR="002E286A" w:rsidRPr="00D53A78" w:rsidRDefault="002E286A" w:rsidP="00F34E2F">
      <w:pPr>
        <w:pStyle w:val="Textoprformatado"/>
        <w:jc w:val="center"/>
        <w:rPr>
          <w:rFonts w:ascii="Times New Roman" w:eastAsia="Times New Roman" w:hAnsi="Times New Roman" w:cs="Times New Roman"/>
          <w:kern w:val="0"/>
          <w:sz w:val="28"/>
        </w:rPr>
      </w:pPr>
      <w:r w:rsidRPr="00D53A78">
        <w:rPr>
          <w:rFonts w:ascii="Times New Roman" w:eastAsia="Times New Roman" w:hAnsi="Times New Roman" w:cs="Times New Roman"/>
          <w:kern w:val="0"/>
          <w:sz w:val="28"/>
        </w:rPr>
        <w:t>Instituto de Ciê</w:t>
      </w:r>
      <w:r w:rsidR="008904F7" w:rsidRPr="00D53A78">
        <w:rPr>
          <w:rFonts w:ascii="Times New Roman" w:eastAsia="Times New Roman" w:hAnsi="Times New Roman" w:cs="Times New Roman"/>
          <w:kern w:val="0"/>
          <w:sz w:val="28"/>
        </w:rPr>
        <w:t>ncias Matemá</w:t>
      </w:r>
      <w:r w:rsidRPr="00D53A78">
        <w:rPr>
          <w:rFonts w:ascii="Times New Roman" w:eastAsia="Times New Roman" w:hAnsi="Times New Roman" w:cs="Times New Roman"/>
          <w:kern w:val="0"/>
          <w:sz w:val="28"/>
        </w:rPr>
        <w:t>ticas e de Computa</w:t>
      </w:r>
      <w:r w:rsidR="008904F7" w:rsidRPr="00D53A78">
        <w:rPr>
          <w:rFonts w:ascii="Times New Roman" w:eastAsia="Times New Roman" w:hAnsi="Times New Roman" w:cs="Times New Roman"/>
          <w:kern w:val="0"/>
          <w:sz w:val="28"/>
        </w:rPr>
        <w:t>çã</w:t>
      </w:r>
      <w:r w:rsidRPr="00D53A78">
        <w:rPr>
          <w:rFonts w:ascii="Times New Roman" w:eastAsia="Times New Roman" w:hAnsi="Times New Roman" w:cs="Times New Roman"/>
          <w:kern w:val="0"/>
          <w:sz w:val="28"/>
        </w:rPr>
        <w:t xml:space="preserve">o </w:t>
      </w:r>
      <w:r w:rsidR="008904F7" w:rsidRPr="00D53A78">
        <w:rPr>
          <w:rFonts w:ascii="Times New Roman" w:eastAsia="Times New Roman" w:hAnsi="Times New Roman" w:cs="Times New Roman"/>
          <w:kern w:val="0"/>
          <w:sz w:val="28"/>
        </w:rPr>
        <w:t>–</w:t>
      </w:r>
      <w:r w:rsidRPr="00D53A78">
        <w:rPr>
          <w:rFonts w:ascii="Times New Roman" w:eastAsia="Times New Roman" w:hAnsi="Times New Roman" w:cs="Times New Roman"/>
          <w:kern w:val="0"/>
          <w:sz w:val="28"/>
        </w:rPr>
        <w:t xml:space="preserve"> ICMC</w:t>
      </w:r>
    </w:p>
    <w:p w:rsidR="008904F7" w:rsidRPr="0091709F" w:rsidRDefault="008904F7" w:rsidP="00F34E2F">
      <w:pPr>
        <w:pStyle w:val="Textoprformatado"/>
        <w:jc w:val="center"/>
        <w:rPr>
          <w:rFonts w:ascii="Times New Roman" w:eastAsia="Times New Roman" w:hAnsi="Times New Roman" w:cs="Times New Roman"/>
          <w:b/>
          <w:kern w:val="0"/>
          <w:sz w:val="52"/>
          <w:szCs w:val="50"/>
        </w:rPr>
      </w:pPr>
    </w:p>
    <w:p w:rsidR="008904F7" w:rsidRPr="003172B8" w:rsidRDefault="008904F7" w:rsidP="00F34E2F">
      <w:pPr>
        <w:pStyle w:val="Textoprformatado"/>
        <w:rPr>
          <w:rFonts w:ascii="Times New Roman" w:eastAsia="Times New Roman" w:hAnsi="Times New Roman" w:cs="Times New Roman"/>
          <w:b/>
          <w:kern w:val="0"/>
          <w:szCs w:val="50"/>
        </w:rPr>
      </w:pPr>
    </w:p>
    <w:p w:rsidR="008904F7" w:rsidRPr="0091709F" w:rsidRDefault="008904F7" w:rsidP="00F34E2F">
      <w:pPr>
        <w:pStyle w:val="Textoprformatado"/>
        <w:rPr>
          <w:rFonts w:ascii="Times New Roman" w:eastAsia="Times New Roman" w:hAnsi="Times New Roman" w:cs="Times New Roman"/>
          <w:b/>
          <w:kern w:val="0"/>
          <w:sz w:val="54"/>
          <w:szCs w:val="50"/>
        </w:rPr>
      </w:pPr>
    </w:p>
    <w:p w:rsidR="008904F7" w:rsidRDefault="008904F7" w:rsidP="00F34E2F">
      <w:pPr>
        <w:pStyle w:val="Textoprformatado"/>
        <w:rPr>
          <w:rFonts w:ascii="Times New Roman" w:eastAsia="Times New Roman" w:hAnsi="Times New Roman" w:cs="Times New Roman"/>
          <w:b/>
          <w:kern w:val="0"/>
          <w:sz w:val="54"/>
          <w:szCs w:val="50"/>
        </w:rPr>
      </w:pPr>
    </w:p>
    <w:p w:rsidR="00F34E2F" w:rsidRPr="0091709F" w:rsidRDefault="00F34E2F" w:rsidP="00F34E2F">
      <w:pPr>
        <w:pStyle w:val="Textoprformatado"/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kern w:val="0"/>
          <w:sz w:val="54"/>
          <w:szCs w:val="50"/>
        </w:rPr>
      </w:pPr>
    </w:p>
    <w:p w:rsidR="003F25C0" w:rsidRDefault="003F25C0" w:rsidP="003172B8">
      <w:pPr>
        <w:pStyle w:val="Textoprformatado"/>
        <w:rPr>
          <w:rFonts w:ascii="Times New Roman" w:eastAsia="Times New Roman" w:hAnsi="Times New Roman" w:cs="Times New Roman"/>
          <w:b/>
          <w:kern w:val="0"/>
          <w:szCs w:val="50"/>
        </w:rPr>
      </w:pPr>
    </w:p>
    <w:p w:rsidR="003172B8" w:rsidRDefault="003172B8" w:rsidP="003172B8">
      <w:pPr>
        <w:pStyle w:val="Textoprformatado"/>
        <w:rPr>
          <w:rFonts w:ascii="Times New Roman" w:eastAsia="Times New Roman" w:hAnsi="Times New Roman" w:cs="Times New Roman"/>
          <w:b/>
          <w:kern w:val="0"/>
          <w:szCs w:val="50"/>
        </w:rPr>
      </w:pPr>
    </w:p>
    <w:p w:rsidR="003172B8" w:rsidRDefault="003172B8" w:rsidP="003172B8">
      <w:pPr>
        <w:pStyle w:val="Textoprformatado"/>
        <w:rPr>
          <w:rFonts w:ascii="Times New Roman" w:eastAsia="Times New Roman" w:hAnsi="Times New Roman" w:cs="Times New Roman"/>
          <w:b/>
          <w:kern w:val="0"/>
          <w:szCs w:val="50"/>
        </w:rPr>
      </w:pPr>
    </w:p>
    <w:p w:rsidR="003172B8" w:rsidRPr="003172B8" w:rsidRDefault="003172B8" w:rsidP="003172B8">
      <w:pPr>
        <w:pStyle w:val="Textoprformatado"/>
        <w:rPr>
          <w:rFonts w:ascii="Times New Roman" w:eastAsia="Times New Roman" w:hAnsi="Times New Roman" w:cs="Times New Roman"/>
          <w:b/>
          <w:kern w:val="0"/>
          <w:szCs w:val="50"/>
        </w:rPr>
      </w:pPr>
    </w:p>
    <w:p w:rsidR="008904F7" w:rsidRDefault="008904F7" w:rsidP="00F34E2F">
      <w:pPr>
        <w:pStyle w:val="Textoprformatado"/>
        <w:jc w:val="center"/>
        <w:rPr>
          <w:rFonts w:ascii="Times New Roman" w:eastAsia="Times New Roman" w:hAnsi="Times New Roman" w:cs="Times New Roman"/>
          <w:b/>
          <w:kern w:val="0"/>
          <w:sz w:val="56"/>
          <w:szCs w:val="50"/>
        </w:rPr>
      </w:pPr>
      <w:r w:rsidRPr="0091709F">
        <w:rPr>
          <w:rFonts w:ascii="Times New Roman" w:eastAsia="Times New Roman" w:hAnsi="Times New Roman" w:cs="Times New Roman"/>
          <w:b/>
          <w:kern w:val="0"/>
          <w:sz w:val="56"/>
          <w:szCs w:val="50"/>
        </w:rPr>
        <w:t>Trabalho de Métodos Numéricos para Engenharia II</w:t>
      </w:r>
    </w:p>
    <w:p w:rsidR="003172B8" w:rsidRDefault="003172B8" w:rsidP="003172B8">
      <w:pPr>
        <w:pStyle w:val="Textoprformatado"/>
        <w:pBdr>
          <w:bottom w:val="single" w:sz="12" w:space="0" w:color="auto"/>
        </w:pBdr>
        <w:jc w:val="center"/>
        <w:rPr>
          <w:rFonts w:ascii="Times New Roman" w:hAnsi="Times New Roman" w:cs="Times New Roman"/>
          <w:b/>
          <w:bCs/>
          <w:sz w:val="22"/>
          <w:szCs w:val="50"/>
        </w:rPr>
      </w:pPr>
    </w:p>
    <w:p w:rsidR="003172B8" w:rsidRDefault="003172B8" w:rsidP="003172B8">
      <w:pPr>
        <w:pStyle w:val="Textoprformatado"/>
        <w:pBdr>
          <w:bottom w:val="single" w:sz="12" w:space="0" w:color="auto"/>
        </w:pBdr>
        <w:jc w:val="center"/>
        <w:rPr>
          <w:rFonts w:ascii="Times New Roman" w:hAnsi="Times New Roman" w:cs="Times New Roman"/>
          <w:b/>
          <w:bCs/>
          <w:sz w:val="22"/>
          <w:szCs w:val="50"/>
        </w:rPr>
      </w:pPr>
    </w:p>
    <w:p w:rsidR="003172B8" w:rsidRDefault="003172B8" w:rsidP="003172B8">
      <w:pPr>
        <w:pStyle w:val="Textoprformatado"/>
        <w:pBdr>
          <w:bottom w:val="single" w:sz="12" w:space="0" w:color="auto"/>
        </w:pBdr>
        <w:jc w:val="center"/>
        <w:rPr>
          <w:rFonts w:ascii="Times New Roman" w:hAnsi="Times New Roman" w:cs="Times New Roman"/>
          <w:b/>
          <w:bCs/>
          <w:sz w:val="22"/>
          <w:szCs w:val="50"/>
        </w:rPr>
      </w:pPr>
    </w:p>
    <w:p w:rsidR="003172B8" w:rsidRPr="003172B8" w:rsidRDefault="003172B8" w:rsidP="003172B8">
      <w:pPr>
        <w:pStyle w:val="Textoprformatado"/>
        <w:pBdr>
          <w:bottom w:val="single" w:sz="12" w:space="0" w:color="auto"/>
        </w:pBdr>
        <w:jc w:val="center"/>
        <w:rPr>
          <w:rFonts w:ascii="Times New Roman" w:hAnsi="Times New Roman" w:cs="Times New Roman"/>
          <w:b/>
          <w:bCs/>
          <w:sz w:val="22"/>
          <w:szCs w:val="50"/>
        </w:rPr>
      </w:pPr>
    </w:p>
    <w:p w:rsidR="003172B8" w:rsidRDefault="003172B8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3172B8" w:rsidRPr="003172B8" w:rsidRDefault="003172B8" w:rsidP="00F34E2F">
      <w:pPr>
        <w:pStyle w:val="Textoprformatado"/>
        <w:jc w:val="both"/>
        <w:rPr>
          <w:rFonts w:ascii="Times New Roman" w:hAnsi="Times New Roman" w:cs="Times New Roman"/>
          <w:b/>
          <w:bCs/>
          <w:szCs w:val="30"/>
        </w:rPr>
      </w:pPr>
    </w:p>
    <w:p w:rsidR="002E286A" w:rsidRPr="003172B8" w:rsidRDefault="008B2F01" w:rsidP="003172B8">
      <w:pPr>
        <w:pStyle w:val="Textoprformatado"/>
        <w:jc w:val="center"/>
        <w:rPr>
          <w:rFonts w:ascii="Times New Roman" w:hAnsi="Times New Roman" w:cs="Times New Roman"/>
          <w:b/>
          <w:bCs/>
          <w:sz w:val="40"/>
          <w:szCs w:val="30"/>
        </w:rPr>
      </w:pPr>
      <w:r w:rsidRPr="003172B8">
        <w:rPr>
          <w:rFonts w:ascii="Times New Roman" w:hAnsi="Times New Roman" w:cs="Times New Roman"/>
          <w:b/>
          <w:bCs/>
          <w:sz w:val="40"/>
          <w:szCs w:val="30"/>
        </w:rPr>
        <w:t>Projeto Temperatura</w:t>
      </w:r>
    </w:p>
    <w:p w:rsidR="008904F7" w:rsidRPr="0091709F" w:rsidRDefault="008904F7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F34E2F" w:rsidRDefault="00F34E2F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3F25C0" w:rsidRDefault="003F25C0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3F25C0" w:rsidRPr="0091709F" w:rsidRDefault="003F25C0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8904F7" w:rsidRDefault="008904F7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3172B8" w:rsidRPr="0091709F" w:rsidRDefault="003172B8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8904F7" w:rsidRPr="0091709F" w:rsidRDefault="008904F7" w:rsidP="00F34E2F">
      <w:pPr>
        <w:pStyle w:val="Textoprformatado"/>
        <w:tabs>
          <w:tab w:val="left" w:pos="4820"/>
          <w:tab w:val="left" w:pos="5103"/>
        </w:tabs>
        <w:jc w:val="both"/>
        <w:rPr>
          <w:rFonts w:ascii="Times New Roman" w:hAnsi="Times New Roman" w:cs="Times New Roman"/>
          <w:b/>
          <w:bCs/>
          <w:sz w:val="24"/>
          <w:szCs w:val="30"/>
        </w:rPr>
      </w:pPr>
      <w:r w:rsidRPr="0091709F">
        <w:rPr>
          <w:rFonts w:ascii="Times New Roman" w:hAnsi="Times New Roman" w:cs="Times New Roman"/>
          <w:b/>
          <w:bCs/>
          <w:sz w:val="24"/>
          <w:szCs w:val="30"/>
        </w:rPr>
        <w:t>Grupo:</w:t>
      </w:r>
    </w:p>
    <w:p w:rsidR="008904F7" w:rsidRPr="0091709F" w:rsidRDefault="008904F7" w:rsidP="00F34E2F">
      <w:pPr>
        <w:pStyle w:val="Textoprformatado"/>
        <w:tabs>
          <w:tab w:val="left" w:pos="1418"/>
          <w:tab w:val="left" w:pos="5670"/>
        </w:tabs>
        <w:jc w:val="both"/>
        <w:rPr>
          <w:rFonts w:ascii="Times New Roman" w:hAnsi="Times New Roman" w:cs="Times New Roman"/>
          <w:bCs/>
          <w:sz w:val="24"/>
          <w:szCs w:val="30"/>
        </w:rPr>
      </w:pPr>
      <w:r w:rsidRPr="0091709F">
        <w:rPr>
          <w:rFonts w:ascii="Times New Roman" w:hAnsi="Times New Roman" w:cs="Times New Roman"/>
          <w:b/>
          <w:bCs/>
          <w:sz w:val="24"/>
          <w:szCs w:val="30"/>
        </w:rPr>
        <w:tab/>
      </w:r>
      <w:r w:rsidRPr="0091709F">
        <w:rPr>
          <w:rFonts w:ascii="Times New Roman" w:hAnsi="Times New Roman" w:cs="Times New Roman"/>
          <w:bCs/>
          <w:sz w:val="24"/>
          <w:szCs w:val="30"/>
        </w:rPr>
        <w:t xml:space="preserve">Ana Claudia Molina </w:t>
      </w:r>
      <w:proofErr w:type="spellStart"/>
      <w:r w:rsidRPr="0091709F">
        <w:rPr>
          <w:rFonts w:ascii="Times New Roman" w:hAnsi="Times New Roman" w:cs="Times New Roman"/>
          <w:bCs/>
          <w:sz w:val="24"/>
          <w:szCs w:val="30"/>
        </w:rPr>
        <w:t>Zaqueu</w:t>
      </w:r>
      <w:proofErr w:type="spellEnd"/>
      <w:r w:rsidRPr="0091709F">
        <w:rPr>
          <w:rFonts w:ascii="Times New Roman" w:hAnsi="Times New Roman" w:cs="Times New Roman"/>
          <w:bCs/>
          <w:sz w:val="24"/>
          <w:szCs w:val="30"/>
        </w:rPr>
        <w:t xml:space="preserve"> </w:t>
      </w:r>
      <w:r w:rsidRPr="0091709F">
        <w:rPr>
          <w:rFonts w:ascii="Times New Roman" w:hAnsi="Times New Roman" w:cs="Times New Roman"/>
          <w:bCs/>
          <w:sz w:val="24"/>
          <w:szCs w:val="30"/>
        </w:rPr>
        <w:tab/>
      </w:r>
      <w:proofErr w:type="spellStart"/>
      <w:r w:rsidRPr="0091709F">
        <w:rPr>
          <w:rFonts w:ascii="Times New Roman" w:hAnsi="Times New Roman" w:cs="Times New Roman"/>
          <w:bCs/>
          <w:sz w:val="24"/>
          <w:szCs w:val="30"/>
        </w:rPr>
        <w:t>NºUSP</w:t>
      </w:r>
      <w:proofErr w:type="spellEnd"/>
      <w:r w:rsidRPr="0091709F">
        <w:rPr>
          <w:rFonts w:ascii="Times New Roman" w:hAnsi="Times New Roman" w:cs="Times New Roman"/>
          <w:bCs/>
          <w:sz w:val="24"/>
          <w:szCs w:val="30"/>
        </w:rPr>
        <w:t>: 5889108</w:t>
      </w:r>
    </w:p>
    <w:p w:rsidR="008904F7" w:rsidRPr="0091709F" w:rsidRDefault="008904F7" w:rsidP="00F34E2F">
      <w:pPr>
        <w:pStyle w:val="Textoprformatado"/>
        <w:tabs>
          <w:tab w:val="left" w:pos="1418"/>
          <w:tab w:val="left" w:pos="5670"/>
        </w:tabs>
        <w:jc w:val="both"/>
        <w:rPr>
          <w:rFonts w:ascii="Times New Roman" w:hAnsi="Times New Roman" w:cs="Times New Roman"/>
          <w:bCs/>
          <w:sz w:val="24"/>
          <w:szCs w:val="30"/>
        </w:rPr>
      </w:pPr>
      <w:r w:rsidRPr="0091709F">
        <w:rPr>
          <w:rFonts w:ascii="Times New Roman" w:hAnsi="Times New Roman" w:cs="Times New Roman"/>
          <w:bCs/>
          <w:sz w:val="24"/>
          <w:szCs w:val="30"/>
        </w:rPr>
        <w:tab/>
        <w:t>Isabela Rita H. Martins Peres</w:t>
      </w:r>
      <w:r w:rsidRPr="0091709F">
        <w:rPr>
          <w:rFonts w:ascii="Times New Roman" w:hAnsi="Times New Roman" w:cs="Times New Roman"/>
          <w:bCs/>
          <w:sz w:val="24"/>
          <w:szCs w:val="30"/>
        </w:rPr>
        <w:tab/>
      </w:r>
      <w:proofErr w:type="spellStart"/>
      <w:r w:rsidRPr="0091709F">
        <w:rPr>
          <w:rFonts w:ascii="Times New Roman" w:hAnsi="Times New Roman" w:cs="Times New Roman"/>
          <w:bCs/>
          <w:sz w:val="24"/>
          <w:szCs w:val="30"/>
        </w:rPr>
        <w:t>NºUSP</w:t>
      </w:r>
      <w:proofErr w:type="spellEnd"/>
      <w:r w:rsidRPr="0091709F">
        <w:rPr>
          <w:rFonts w:ascii="Times New Roman" w:hAnsi="Times New Roman" w:cs="Times New Roman"/>
          <w:bCs/>
          <w:sz w:val="24"/>
          <w:szCs w:val="30"/>
        </w:rPr>
        <w:t>: 5890625</w:t>
      </w:r>
    </w:p>
    <w:p w:rsidR="008904F7" w:rsidRPr="0091709F" w:rsidRDefault="008904F7" w:rsidP="00F34E2F">
      <w:pPr>
        <w:pStyle w:val="Textoprformatado"/>
        <w:tabs>
          <w:tab w:val="left" w:pos="1418"/>
          <w:tab w:val="left" w:pos="5670"/>
        </w:tabs>
        <w:jc w:val="both"/>
        <w:rPr>
          <w:rFonts w:ascii="Times New Roman" w:hAnsi="Times New Roman" w:cs="Times New Roman"/>
          <w:bCs/>
          <w:sz w:val="24"/>
          <w:szCs w:val="30"/>
        </w:rPr>
      </w:pPr>
      <w:r w:rsidRPr="0091709F">
        <w:rPr>
          <w:rFonts w:ascii="Times New Roman" w:hAnsi="Times New Roman" w:cs="Times New Roman"/>
          <w:bCs/>
          <w:sz w:val="24"/>
          <w:szCs w:val="30"/>
        </w:rPr>
        <w:tab/>
        <w:t xml:space="preserve">Luiz Henrique </w:t>
      </w:r>
      <w:proofErr w:type="spellStart"/>
      <w:r w:rsidRPr="0091709F">
        <w:rPr>
          <w:rFonts w:ascii="Times New Roman" w:hAnsi="Times New Roman" w:cs="Times New Roman"/>
          <w:bCs/>
          <w:sz w:val="24"/>
          <w:szCs w:val="30"/>
        </w:rPr>
        <w:t>Cherri</w:t>
      </w:r>
      <w:proofErr w:type="spellEnd"/>
      <w:r w:rsidRPr="0091709F">
        <w:rPr>
          <w:rFonts w:ascii="Times New Roman" w:hAnsi="Times New Roman" w:cs="Times New Roman"/>
          <w:bCs/>
          <w:sz w:val="24"/>
          <w:szCs w:val="30"/>
        </w:rPr>
        <w:tab/>
      </w:r>
      <w:proofErr w:type="spellStart"/>
      <w:r w:rsidRPr="0091709F">
        <w:rPr>
          <w:rFonts w:ascii="Times New Roman" w:hAnsi="Times New Roman" w:cs="Times New Roman"/>
          <w:bCs/>
          <w:sz w:val="24"/>
          <w:szCs w:val="30"/>
        </w:rPr>
        <w:t>NºUSP</w:t>
      </w:r>
      <w:proofErr w:type="spellEnd"/>
      <w:r w:rsidRPr="0091709F">
        <w:rPr>
          <w:rFonts w:ascii="Times New Roman" w:hAnsi="Times New Roman" w:cs="Times New Roman"/>
          <w:bCs/>
          <w:sz w:val="24"/>
          <w:szCs w:val="30"/>
        </w:rPr>
        <w:t>: 5991829</w:t>
      </w:r>
    </w:p>
    <w:p w:rsidR="002E286A" w:rsidRPr="0091709F" w:rsidRDefault="002E286A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8904F7" w:rsidRPr="0091709F" w:rsidRDefault="008904F7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8904F7" w:rsidRPr="0091709F" w:rsidRDefault="008904F7" w:rsidP="00F34E2F">
      <w:pPr>
        <w:pStyle w:val="Textoprformatad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91709F">
        <w:rPr>
          <w:rFonts w:ascii="Times New Roman" w:hAnsi="Times New Roman" w:cs="Times New Roman"/>
          <w:b/>
          <w:bCs/>
          <w:sz w:val="24"/>
          <w:szCs w:val="24"/>
        </w:rPr>
        <w:t xml:space="preserve">Professor: </w:t>
      </w:r>
      <w:r w:rsidRPr="0091709F">
        <w:rPr>
          <w:rFonts w:ascii="Times New Roman" w:hAnsi="Times New Roman" w:cs="Times New Roman"/>
          <w:bCs/>
          <w:sz w:val="24"/>
          <w:szCs w:val="24"/>
        </w:rPr>
        <w:t xml:space="preserve">Gustavo Carlos </w:t>
      </w:r>
      <w:proofErr w:type="spellStart"/>
      <w:r w:rsidRPr="0091709F">
        <w:rPr>
          <w:rFonts w:ascii="Times New Roman" w:hAnsi="Times New Roman" w:cs="Times New Roman"/>
          <w:bCs/>
          <w:sz w:val="24"/>
          <w:szCs w:val="24"/>
        </w:rPr>
        <w:t>Buscaglia</w:t>
      </w:r>
      <w:proofErr w:type="spellEnd"/>
    </w:p>
    <w:p w:rsidR="008904F7" w:rsidRPr="0091709F" w:rsidRDefault="008904F7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8904F7" w:rsidRPr="0091709F" w:rsidRDefault="008904F7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2E286A" w:rsidRPr="003F25C0" w:rsidRDefault="00411FDF" w:rsidP="00D634BD">
      <w:pPr>
        <w:pStyle w:val="Textoprformatado"/>
        <w:ind w:firstLine="709"/>
        <w:jc w:val="both"/>
        <w:rPr>
          <w:rFonts w:ascii="Times New Roman" w:hAnsi="Times New Roman" w:cs="Times New Roman"/>
          <w:b/>
          <w:bCs/>
          <w:sz w:val="36"/>
          <w:szCs w:val="30"/>
        </w:rPr>
      </w:pPr>
      <w:r w:rsidRPr="003F25C0">
        <w:rPr>
          <w:rFonts w:ascii="Times New Roman" w:hAnsi="Times New Roman" w:cs="Times New Roman"/>
          <w:b/>
          <w:bCs/>
          <w:sz w:val="36"/>
          <w:szCs w:val="30"/>
        </w:rPr>
        <w:lastRenderedPageBreak/>
        <w:t xml:space="preserve">1 </w:t>
      </w:r>
      <w:r w:rsidR="002E286A" w:rsidRPr="003F25C0">
        <w:rPr>
          <w:rFonts w:ascii="Times New Roman" w:hAnsi="Times New Roman" w:cs="Times New Roman"/>
          <w:b/>
          <w:bCs/>
          <w:sz w:val="36"/>
          <w:szCs w:val="30"/>
        </w:rPr>
        <w:t>–</w:t>
      </w:r>
      <w:r w:rsidRPr="003F25C0">
        <w:rPr>
          <w:rFonts w:ascii="Times New Roman" w:hAnsi="Times New Roman" w:cs="Times New Roman"/>
          <w:b/>
          <w:bCs/>
          <w:sz w:val="36"/>
          <w:szCs w:val="30"/>
        </w:rPr>
        <w:t xml:space="preserve"> I</w:t>
      </w:r>
      <w:r w:rsidR="008904F7" w:rsidRPr="003F25C0">
        <w:rPr>
          <w:rFonts w:ascii="Times New Roman" w:hAnsi="Times New Roman" w:cs="Times New Roman"/>
          <w:b/>
          <w:bCs/>
          <w:sz w:val="36"/>
          <w:szCs w:val="30"/>
        </w:rPr>
        <w:t>ntrodução</w:t>
      </w:r>
    </w:p>
    <w:p w:rsidR="00774F00" w:rsidRPr="0091709F" w:rsidRDefault="008904F7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  <w:r w:rsidRPr="0091709F">
        <w:rPr>
          <w:rFonts w:ascii="Times New Roman" w:hAnsi="Times New Roman" w:cs="Times New Roman"/>
          <w:sz w:val="24"/>
          <w:szCs w:val="24"/>
        </w:rPr>
        <w:br/>
      </w:r>
      <w:r w:rsidRPr="0091709F">
        <w:rPr>
          <w:rFonts w:ascii="Times New Roman" w:hAnsi="Times New Roman" w:cs="Times New Roman"/>
          <w:sz w:val="24"/>
          <w:szCs w:val="24"/>
        </w:rPr>
        <w:tab/>
        <w:t xml:space="preserve">Este </w:t>
      </w:r>
      <w:r w:rsidR="00BD4F40" w:rsidRPr="0091709F">
        <w:rPr>
          <w:rFonts w:ascii="Times New Roman" w:hAnsi="Times New Roman" w:cs="Times New Roman"/>
          <w:sz w:val="24"/>
          <w:szCs w:val="24"/>
        </w:rPr>
        <w:t>estudo</w:t>
      </w:r>
      <w:r w:rsidRPr="0091709F">
        <w:rPr>
          <w:rFonts w:ascii="Times New Roman" w:hAnsi="Times New Roman" w:cs="Times New Roman"/>
          <w:sz w:val="24"/>
          <w:szCs w:val="24"/>
        </w:rPr>
        <w:t xml:space="preserve"> tem por objetivo aplicar o método dos mínimos quadrados para gerar uma função que se aproxime do comportamento de temperaturas medidas durante </w:t>
      </w:r>
      <w:r w:rsidR="00BD4F40" w:rsidRPr="0091709F">
        <w:rPr>
          <w:rFonts w:ascii="Times New Roman" w:hAnsi="Times New Roman" w:cs="Times New Roman"/>
          <w:sz w:val="24"/>
          <w:szCs w:val="24"/>
        </w:rPr>
        <w:t>um determinado período de tempo. Após isto propor um método que nos possibilite avaliar se</w:t>
      </w:r>
      <w:r w:rsidRPr="0091709F">
        <w:rPr>
          <w:rFonts w:ascii="Times New Roman" w:hAnsi="Times New Roman" w:cs="Times New Roman"/>
          <w:sz w:val="24"/>
          <w:szCs w:val="24"/>
        </w:rPr>
        <w:t xml:space="preserve"> houve</w:t>
      </w:r>
      <w:r w:rsidR="00BD4F40" w:rsidRPr="0091709F">
        <w:rPr>
          <w:rFonts w:ascii="Times New Roman" w:hAnsi="Times New Roman" w:cs="Times New Roman"/>
          <w:sz w:val="24"/>
          <w:szCs w:val="24"/>
        </w:rPr>
        <w:t>ram</w:t>
      </w:r>
      <w:r w:rsidRPr="0091709F">
        <w:rPr>
          <w:rFonts w:ascii="Times New Roman" w:hAnsi="Times New Roman" w:cs="Times New Roman"/>
          <w:sz w:val="24"/>
          <w:szCs w:val="24"/>
        </w:rPr>
        <w:t xml:space="preserve"> variações climáticas fora do padrão apresentado na maioria dos dias.</w:t>
      </w:r>
    </w:p>
    <w:p w:rsidR="00774F00" w:rsidRPr="0091709F" w:rsidRDefault="008904F7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  <w:r w:rsidRPr="0091709F">
        <w:rPr>
          <w:rFonts w:ascii="Times New Roman" w:hAnsi="Times New Roman" w:cs="Times New Roman"/>
          <w:sz w:val="24"/>
          <w:szCs w:val="24"/>
        </w:rPr>
        <w:tab/>
        <w:t xml:space="preserve">Todos os algoritmos necessários para a resolução </w:t>
      </w:r>
      <w:proofErr w:type="gramStart"/>
      <w:r w:rsidRPr="0091709F">
        <w:rPr>
          <w:rFonts w:ascii="Times New Roman" w:hAnsi="Times New Roman" w:cs="Times New Roman"/>
          <w:sz w:val="24"/>
          <w:szCs w:val="24"/>
        </w:rPr>
        <w:t>do problemas</w:t>
      </w:r>
      <w:proofErr w:type="gramEnd"/>
      <w:r w:rsidRPr="0091709F">
        <w:rPr>
          <w:rFonts w:ascii="Times New Roman" w:hAnsi="Times New Roman" w:cs="Times New Roman"/>
          <w:sz w:val="24"/>
          <w:szCs w:val="24"/>
        </w:rPr>
        <w:t xml:space="preserve"> foram implementados utilizando linguagem C/C++, e executados com o compilador g++ 4.2, junto a plataforma de programação </w:t>
      </w:r>
      <w:proofErr w:type="spellStart"/>
      <w:r w:rsidRPr="0091709F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91709F">
        <w:rPr>
          <w:rFonts w:ascii="Times New Roman" w:hAnsi="Times New Roman" w:cs="Times New Roman"/>
          <w:sz w:val="24"/>
          <w:szCs w:val="24"/>
        </w:rPr>
        <w:t>.</w:t>
      </w:r>
    </w:p>
    <w:p w:rsidR="00774F00" w:rsidRPr="0091709F" w:rsidRDefault="00774F00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2E286A" w:rsidRDefault="002E286A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C65839" w:rsidRPr="0091709F" w:rsidRDefault="00C65839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5022D0" w:rsidRPr="005022D0" w:rsidRDefault="00BD4F40" w:rsidP="00F34E2F">
      <w:pPr>
        <w:pStyle w:val="Textoprformatado"/>
        <w:jc w:val="both"/>
        <w:rPr>
          <w:rFonts w:ascii="Times New Roman" w:hAnsi="Times New Roman" w:cs="Times New Roman"/>
          <w:b/>
          <w:sz w:val="36"/>
          <w:szCs w:val="24"/>
        </w:rPr>
      </w:pPr>
      <w:r w:rsidRPr="003F25C0">
        <w:rPr>
          <w:rFonts w:ascii="Times New Roman" w:hAnsi="Times New Roman" w:cs="Times New Roman"/>
          <w:sz w:val="28"/>
          <w:szCs w:val="24"/>
        </w:rPr>
        <w:tab/>
      </w:r>
      <w:r w:rsidRPr="003F25C0">
        <w:rPr>
          <w:rFonts w:ascii="Times New Roman" w:hAnsi="Times New Roman" w:cs="Times New Roman"/>
          <w:b/>
          <w:sz w:val="36"/>
          <w:szCs w:val="24"/>
        </w:rPr>
        <w:t>2 – Métodos utilizados</w:t>
      </w:r>
    </w:p>
    <w:p w:rsidR="0053775B" w:rsidRPr="00C65839" w:rsidRDefault="00C65839" w:rsidP="005022D0">
      <w:pPr>
        <w:pStyle w:val="Textoprformatado"/>
        <w:ind w:firstLine="709"/>
        <w:jc w:val="both"/>
        <w:rPr>
          <w:rFonts w:ascii="Times New Roman" w:hAnsi="Times New Roman" w:cs="Times New Roman"/>
          <w:szCs w:val="24"/>
        </w:rPr>
      </w:pPr>
      <w:r w:rsidRPr="00C65839">
        <w:rPr>
          <w:rFonts w:ascii="Times New Roman" w:hAnsi="Times New Roman" w:cs="Times New Roman"/>
          <w:sz w:val="24"/>
          <w:szCs w:val="24"/>
        </w:rPr>
        <w:t>Foi necessária a utilização de dois métodos para resolução do projeto, estes são</w:t>
      </w:r>
      <w:r>
        <w:rPr>
          <w:rFonts w:ascii="Times New Roman" w:hAnsi="Times New Roman" w:cs="Times New Roman"/>
          <w:sz w:val="24"/>
          <w:szCs w:val="24"/>
        </w:rPr>
        <w:t xml:space="preserve"> o método dos mínimos quadrados e método de eliminação de Gauss que são</w:t>
      </w:r>
      <w:r w:rsidRPr="00C65839">
        <w:rPr>
          <w:rFonts w:ascii="Times New Roman" w:hAnsi="Times New Roman" w:cs="Times New Roman"/>
          <w:sz w:val="24"/>
          <w:szCs w:val="24"/>
        </w:rPr>
        <w:t xml:space="preserve"> apresentados abaixo.</w:t>
      </w:r>
      <w:r w:rsidRPr="00C65839">
        <w:rPr>
          <w:rFonts w:ascii="Times New Roman" w:hAnsi="Times New Roman" w:cs="Times New Roman"/>
          <w:sz w:val="24"/>
          <w:szCs w:val="24"/>
        </w:rPr>
        <w:tab/>
      </w:r>
    </w:p>
    <w:p w:rsidR="00C65839" w:rsidRDefault="00C65839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C65839" w:rsidRPr="00C65839" w:rsidRDefault="00C65839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BD4F40" w:rsidRPr="0053775B" w:rsidRDefault="00BD4F40" w:rsidP="00F34E2F">
      <w:pPr>
        <w:pStyle w:val="Textoprformatad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53775B">
        <w:rPr>
          <w:rFonts w:ascii="Times New Roman" w:hAnsi="Times New Roman" w:cs="Times New Roman"/>
          <w:b/>
          <w:sz w:val="32"/>
          <w:szCs w:val="24"/>
        </w:rPr>
        <w:tab/>
      </w:r>
      <w:proofErr w:type="gramStart"/>
      <w:r w:rsidRPr="0053775B">
        <w:rPr>
          <w:rFonts w:ascii="Times New Roman" w:hAnsi="Times New Roman" w:cs="Times New Roman"/>
          <w:b/>
          <w:sz w:val="32"/>
          <w:szCs w:val="24"/>
        </w:rPr>
        <w:t>2.1 – Método</w:t>
      </w:r>
      <w:proofErr w:type="gramEnd"/>
      <w:r w:rsidRPr="0053775B">
        <w:rPr>
          <w:rFonts w:ascii="Times New Roman" w:hAnsi="Times New Roman" w:cs="Times New Roman"/>
          <w:b/>
          <w:sz w:val="32"/>
          <w:szCs w:val="24"/>
        </w:rPr>
        <w:t xml:space="preserve"> dos Mínimos Quadrados</w:t>
      </w:r>
    </w:p>
    <w:p w:rsidR="0053775B" w:rsidRDefault="0053775B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7126F6" w:rsidRPr="0091709F" w:rsidRDefault="007126F6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  <w:r w:rsidRPr="0091709F">
        <w:rPr>
          <w:rFonts w:ascii="Times New Roman" w:hAnsi="Times New Roman" w:cs="Times New Roman"/>
          <w:sz w:val="24"/>
          <w:szCs w:val="24"/>
        </w:rPr>
        <w:tab/>
        <w:t xml:space="preserve">O método dos mínimos quadrados consiste em aproximar uma função </w:t>
      </w:r>
      <w:r w:rsidRPr="005022D0">
        <w:rPr>
          <w:rFonts w:ascii="Times New Roman" w:hAnsi="Times New Roman" w:cs="Times New Roman"/>
          <w:i/>
          <w:sz w:val="24"/>
          <w:szCs w:val="24"/>
        </w:rPr>
        <w:t>f</w:t>
      </w:r>
      <w:r w:rsidRPr="0091709F">
        <w:rPr>
          <w:rFonts w:ascii="Times New Roman" w:hAnsi="Times New Roman" w:cs="Times New Roman"/>
          <w:sz w:val="24"/>
          <w:szCs w:val="24"/>
        </w:rPr>
        <w:t xml:space="preserve"> (real e de variáveis reais) por uma função </w:t>
      </w:r>
      <w:r w:rsidRPr="005022D0">
        <w:rPr>
          <w:rFonts w:ascii="Times New Roman" w:hAnsi="Times New Roman" w:cs="Times New Roman"/>
          <w:i/>
          <w:sz w:val="24"/>
          <w:szCs w:val="24"/>
        </w:rPr>
        <w:t>F</w:t>
      </w:r>
      <w:r w:rsidR="0091709F" w:rsidRPr="005022D0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Pr="0091709F">
        <w:rPr>
          <w:rFonts w:ascii="Times New Roman" w:hAnsi="Times New Roman" w:cs="Times New Roman"/>
          <w:sz w:val="24"/>
          <w:szCs w:val="24"/>
        </w:rPr>
        <w:t xml:space="preserve"> que seja combinação linear de funções já </w:t>
      </w:r>
      <w:r w:rsidR="0091709F" w:rsidRPr="0091709F">
        <w:rPr>
          <w:rFonts w:ascii="Times New Roman" w:hAnsi="Times New Roman" w:cs="Times New Roman"/>
          <w:sz w:val="24"/>
          <w:szCs w:val="24"/>
        </w:rPr>
        <w:t>conhecidas</w:t>
      </w:r>
      <w:r w:rsidRPr="0091709F">
        <w:rPr>
          <w:rFonts w:ascii="Times New Roman" w:hAnsi="Times New Roman" w:cs="Times New Roman"/>
          <w:sz w:val="24"/>
          <w:szCs w:val="24"/>
        </w:rPr>
        <w:t>.</w:t>
      </w:r>
      <w:r w:rsidR="0091709F" w:rsidRPr="0091709F">
        <w:rPr>
          <w:rFonts w:ascii="Times New Roman" w:hAnsi="Times New Roman" w:cs="Times New Roman"/>
          <w:sz w:val="24"/>
          <w:szCs w:val="24"/>
        </w:rPr>
        <w:t xml:space="preserve"> O objetivo é que f e F</w:t>
      </w:r>
      <w:r w:rsidR="0091709F" w:rsidRPr="0091709F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91709F" w:rsidRPr="0091709F">
        <w:rPr>
          <w:rFonts w:ascii="Times New Roman" w:hAnsi="Times New Roman" w:cs="Times New Roman"/>
          <w:sz w:val="24"/>
          <w:szCs w:val="24"/>
        </w:rPr>
        <w:t xml:space="preserve"> tenham a mínima distancia possível no sentido de algum produto vetorial.</w:t>
      </w:r>
      <w:r w:rsidRPr="0091709F">
        <w:rPr>
          <w:rFonts w:ascii="Times New Roman" w:hAnsi="Times New Roman" w:cs="Times New Roman"/>
          <w:sz w:val="24"/>
          <w:szCs w:val="24"/>
        </w:rPr>
        <w:t xml:space="preserve"> Ou seja</w:t>
      </w:r>
      <w:r w:rsidR="0091709F" w:rsidRPr="0091709F">
        <w:rPr>
          <w:rFonts w:ascii="Times New Roman" w:hAnsi="Times New Roman" w:cs="Times New Roman"/>
          <w:sz w:val="24"/>
          <w:szCs w:val="24"/>
        </w:rPr>
        <w:t>:</w:t>
      </w:r>
    </w:p>
    <w:p w:rsidR="007126F6" w:rsidRPr="0091709F" w:rsidRDefault="007126F6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7126F6" w:rsidRPr="0091709F" w:rsidRDefault="007126F6" w:rsidP="00F34E2F">
      <w:pPr>
        <w:pStyle w:val="Textoprformatad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</m:d>
          <m:r>
            <w:rPr>
              <w:rFonts w:ascii="Times New Roman" w:hAnsi="Cambria Math" w:cs="Times New Roman"/>
              <w:sz w:val="28"/>
              <w:szCs w:val="24"/>
            </w:rPr>
            <m:t>≅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F</m:t>
              </m:r>
            </m:e>
            <m:sup>
              <m:r>
                <w:rPr>
                  <w:rFonts w:ascii="Times New Roman" w:hAnsi="Cambria Math" w:cs="Times New Roman"/>
                  <w:sz w:val="28"/>
                  <w:szCs w:val="24"/>
                </w:rPr>
                <m:t>*</m:t>
              </m:r>
            </m:sup>
          </m:sSup>
          <m:r>
            <w:rPr>
              <w:rFonts w:ascii="Cambria Math" w:hAnsi="Times New Roman" w:cs="Times New Roman"/>
              <w:sz w:val="28"/>
              <w:szCs w:val="24"/>
            </w:rPr>
            <m:t>(</m:t>
          </m:r>
          <m:r>
            <w:rPr>
              <w:rFonts w:ascii="Cambria Math" w:hAnsi="Cambria Math" w:cs="Times New Roman"/>
              <w:sz w:val="28"/>
              <w:szCs w:val="24"/>
            </w:rPr>
            <m:t>x</m:t>
          </m:r>
          <m:r>
            <w:rPr>
              <w:rFonts w:ascii="Cambria Math" w:hAnsi="Times New Roman" w:cs="Times New Roman"/>
              <w:sz w:val="28"/>
              <w:szCs w:val="24"/>
            </w:rPr>
            <m:t>)=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α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4"/>
                </w:rPr>
                <m:t>0</m:t>
              </m:r>
            </m:sub>
            <m:sup>
              <m:r>
                <w:rPr>
                  <w:rFonts w:ascii="Times New Roman" w:hAnsi="Cambria Math" w:cs="Times New Roman"/>
                  <w:sz w:val="28"/>
                  <w:szCs w:val="24"/>
                </w:rPr>
                <m:t>*</m:t>
              </m:r>
            </m:sup>
          </m:sSubSup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φ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α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4"/>
                </w:rPr>
                <m:t>1</m:t>
              </m:r>
            </m:sub>
            <m:sup>
              <m:r>
                <w:rPr>
                  <w:rFonts w:ascii="Times New Roman" w:hAnsi="Cambria Math" w:cs="Times New Roman"/>
                  <w:sz w:val="28"/>
                  <w:szCs w:val="24"/>
                </w:rPr>
                <m:t>*</m:t>
              </m:r>
            </m:sup>
          </m:sSubSup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φ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4"/>
            </w:rPr>
            <m:t>+</m:t>
          </m:r>
          <m:r>
            <w:rPr>
              <w:rFonts w:ascii="Cambria Math" w:hAnsi="Times New Roman" w:cs="Times New Roman"/>
              <w:sz w:val="28"/>
              <w:szCs w:val="24"/>
            </w:rPr>
            <m:t>…</m:t>
          </m:r>
          <m:r>
            <w:rPr>
              <w:rFonts w:ascii="Cambria Math" w:hAnsi="Times New Roman" w:cs="Times New Roman"/>
              <w:sz w:val="28"/>
              <w:szCs w:val="24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m</m:t>
              </m:r>
            </m:sub>
            <m:sup>
              <m:r>
                <w:rPr>
                  <w:rFonts w:ascii="Times New Roman" w:hAnsi="Cambria Math" w:cs="Times New Roman"/>
                  <w:sz w:val="28"/>
                  <w:szCs w:val="24"/>
                </w:rPr>
                <m:t>*</m:t>
              </m:r>
            </m:sup>
          </m:sSubSup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</m:d>
        </m:oMath>
      </m:oMathPara>
    </w:p>
    <w:p w:rsidR="007126F6" w:rsidRPr="0091709F" w:rsidRDefault="007126F6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F45D7E" w:rsidRDefault="005022D0" w:rsidP="00F45D7E">
      <w:pPr>
        <w:pStyle w:val="Textoprformatad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</w:t>
      </w:r>
      <w:r w:rsidR="00F45D7E">
        <w:rPr>
          <w:rFonts w:ascii="Times New Roman" w:hAnsi="Times New Roman" w:cs="Times New Roman"/>
          <w:sz w:val="24"/>
          <w:szCs w:val="24"/>
        </w:rPr>
        <w:t>:</w:t>
      </w:r>
    </w:p>
    <w:p w:rsidR="005022D0" w:rsidRDefault="00F45D7E" w:rsidP="00F45D7E">
      <w:pPr>
        <w:pStyle w:val="Textoprformatad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 k ϵ {0, 1, 2</m:t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>, …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, m}</m:t>
        </m:r>
      </m:oMath>
      <w:r w:rsidR="005022D0">
        <w:rPr>
          <w:rFonts w:ascii="Times New Roman" w:hAnsi="Times New Roman" w:cs="Times New Roman"/>
          <w:sz w:val="24"/>
          <w:szCs w:val="24"/>
        </w:rPr>
        <w:t>, são funções conhecidas.</w:t>
      </w:r>
    </w:p>
    <w:p w:rsidR="00F45D7E" w:rsidRDefault="00F45D7E" w:rsidP="00F45D7E">
      <w:pPr>
        <w:pStyle w:val="Textoprformatad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 k ϵ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1, 2, …, 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>
        <w:rPr>
          <w:rFonts w:ascii="Times New Roman" w:hAnsi="Times New Roman" w:cs="Times New Roman"/>
          <w:sz w:val="24"/>
          <w:szCs w:val="24"/>
        </w:rPr>
        <w:t>são coeficientes a serem determinados.</w:t>
      </w:r>
    </w:p>
    <w:p w:rsidR="00F45D7E" w:rsidRDefault="00F45D7E" w:rsidP="00F45D7E">
      <w:pPr>
        <w:pStyle w:val="Textoprformatad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3775B" w:rsidRPr="0053775B" w:rsidRDefault="0091709F" w:rsidP="005022D0">
      <w:pPr>
        <w:pStyle w:val="Textoprformatad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1709F">
        <w:rPr>
          <w:rFonts w:ascii="Times New Roman" w:hAnsi="Times New Roman" w:cs="Times New Roman"/>
          <w:sz w:val="24"/>
          <w:szCs w:val="24"/>
        </w:rPr>
        <w:t xml:space="preserve">Para encontrarmos a melhor aproximação basta encontrarmos o vetor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Times New Roman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…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  <m:sup>
                <m:r>
                  <w:rPr>
                    <w:rFonts w:ascii="Times New Roman" w:hAnsi="Cambria Math" w:cs="Times New Roman"/>
                    <w:sz w:val="24"/>
                    <w:szCs w:val="24"/>
                  </w:rPr>
                  <m:t>*</m:t>
                </m:r>
              </m:sup>
            </m:sSubSup>
          </m:e>
        </m:d>
      </m:oMath>
      <w:r w:rsidRPr="0091709F">
        <w:rPr>
          <w:rFonts w:ascii="Times New Roman" w:hAnsi="Times New Roman" w:cs="Times New Roman"/>
          <w:sz w:val="24"/>
          <w:szCs w:val="24"/>
        </w:rPr>
        <w:t xml:space="preserve"> tal que sejam solução do seguinte sistema linear: </w:t>
      </w:r>
      <w:r w:rsidRPr="0091709F">
        <w:rPr>
          <w:rFonts w:ascii="Times New Roman" w:hAnsi="Times New Roman" w:cs="Times New Roman"/>
          <w:b/>
          <w:sz w:val="24"/>
          <w:szCs w:val="24"/>
        </w:rPr>
        <w:t>A</w:t>
      </w:r>
      <w:r w:rsidR="0053775B">
        <w:rPr>
          <w:rFonts w:ascii="Times New Roman" w:hAnsi="Times New Roman" w:cs="Times New Roman"/>
          <w:i/>
          <w:sz w:val="24"/>
          <w:szCs w:val="24"/>
        </w:rPr>
        <w:sym w:font="Symbol" w:char="F061"/>
      </w:r>
      <w:r w:rsidR="0053775B">
        <w:rPr>
          <w:rFonts w:ascii="Times New Roman" w:hAnsi="Times New Roman" w:cs="Times New Roman"/>
          <w:i/>
          <w:sz w:val="24"/>
          <w:szCs w:val="24"/>
          <w:vertAlign w:val="superscript"/>
        </w:rPr>
        <w:t>*</w:t>
      </w:r>
      <w:r w:rsidRPr="0091709F">
        <w:rPr>
          <w:rFonts w:ascii="Times New Roman" w:hAnsi="Times New Roman" w:cs="Times New Roman"/>
          <w:sz w:val="24"/>
          <w:szCs w:val="24"/>
        </w:rPr>
        <w:t xml:space="preserve"> = </w:t>
      </w:r>
      <w:r w:rsidR="0053775B">
        <w:rPr>
          <w:rFonts w:ascii="Times New Roman" w:hAnsi="Times New Roman" w:cs="Times New Roman"/>
          <w:i/>
          <w:sz w:val="24"/>
          <w:szCs w:val="24"/>
        </w:rPr>
        <w:t xml:space="preserve">b. </w:t>
      </w:r>
      <w:r w:rsidR="0053775B">
        <w:rPr>
          <w:rFonts w:ascii="Times New Roman" w:hAnsi="Times New Roman" w:cs="Times New Roman"/>
          <w:sz w:val="24"/>
          <w:szCs w:val="24"/>
        </w:rPr>
        <w:t>Onde:</w:t>
      </w:r>
    </w:p>
    <w:p w:rsidR="0091709F" w:rsidRDefault="0091709F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53775B" w:rsidRDefault="0053775B" w:rsidP="00F34E2F">
      <w:pPr>
        <w:pStyle w:val="Textoprformatad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A</m:t>
          </m:r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4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4"/>
                      </w:rPr>
                      <m:t>)</m:t>
                    </m:r>
                  </m:e>
                </m:mr>
              </m:m>
            </m:e>
          </m:d>
        </m:oMath>
      </m:oMathPara>
    </w:p>
    <w:p w:rsidR="0053775B" w:rsidRDefault="0053775B" w:rsidP="00F34E2F">
      <w:pPr>
        <w:pStyle w:val="Textoprformatado"/>
        <w:rPr>
          <w:rFonts w:ascii="Times New Roman" w:hAnsi="Times New Roman" w:cs="Times New Roman"/>
          <w:b/>
          <w:bCs/>
          <w:sz w:val="30"/>
          <w:szCs w:val="30"/>
        </w:rPr>
      </w:pPr>
    </w:p>
    <w:p w:rsidR="0053775B" w:rsidRPr="0091709F" w:rsidRDefault="001920C1" w:rsidP="00F34E2F">
      <w:pPr>
        <w:pStyle w:val="Textoprformatado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*</m:t>
              </m:r>
            </m:sup>
          </m:sSup>
          <m:r>
            <w:rPr>
              <w:rFonts w:ascii="Cambria Math" w:hAnsi="Times New Roman" w:cs="Times New Roman"/>
              <w:sz w:val="28"/>
              <w:szCs w:val="24"/>
            </w:rPr>
            <m:t xml:space="preserve">=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8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4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4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4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:rsidR="0053775B" w:rsidRDefault="0053775B" w:rsidP="00F34E2F">
      <w:pPr>
        <w:pStyle w:val="Textoprformatado"/>
        <w:rPr>
          <w:rFonts w:ascii="Times New Roman" w:hAnsi="Times New Roman" w:cs="Times New Roman"/>
          <w:b/>
          <w:bCs/>
          <w:sz w:val="30"/>
          <w:szCs w:val="30"/>
        </w:rPr>
      </w:pPr>
    </w:p>
    <w:p w:rsidR="0053775B" w:rsidRPr="0091709F" w:rsidRDefault="0053775B" w:rsidP="00F34E2F">
      <w:pPr>
        <w:pStyle w:val="Textoprformatad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b</m:t>
          </m:r>
          <m:r>
            <w:rPr>
              <w:rFonts w:ascii="Cambria Math" w:hAnsi="Times New Roman" w:cs="Times New Roman"/>
              <w:sz w:val="28"/>
              <w:szCs w:val="24"/>
            </w:rPr>
            <m:t xml:space="preserve">=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8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8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f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4"/>
                      </w:rPr>
                      <m:t xml:space="preserve"> 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8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f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4"/>
                      </w:rPr>
                      <m:t xml:space="preserve"> 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8"/>
                        <w:szCs w:val="24"/>
                      </w:rPr>
                      <m:t>)</m:t>
                    </m:r>
                  </m:e>
                </m:mr>
              </m:m>
            </m:e>
          </m:d>
        </m:oMath>
      </m:oMathPara>
    </w:p>
    <w:p w:rsidR="0053775B" w:rsidRDefault="0053775B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53775B" w:rsidRDefault="0053775B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53775B" w:rsidRDefault="0053775B" w:rsidP="00F34E2F">
      <w:pPr>
        <w:pStyle w:val="Textoprformatado"/>
        <w:jc w:val="both"/>
        <w:rPr>
          <w:rFonts w:ascii="Times New Roman" w:hAnsi="Times New Roman" w:cs="Times New Roman"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24"/>
          <w:szCs w:val="30"/>
        </w:rPr>
        <w:t>Onde</w:t>
      </w:r>
      <w:r w:rsidR="00B46FF3">
        <w:rPr>
          <w:rFonts w:ascii="Times New Roman" w:hAnsi="Times New Roman" w:cs="Times New Roman"/>
          <w:bCs/>
          <w:sz w:val="24"/>
          <w:szCs w:val="30"/>
        </w:rPr>
        <w:t>, pela natureza do problema proposto,</w:t>
      </w:r>
      <w:r>
        <w:rPr>
          <w:rFonts w:ascii="Times New Roman" w:hAnsi="Times New Roman" w:cs="Times New Roman"/>
          <w:bCs/>
          <w:sz w:val="24"/>
          <w:szCs w:val="30"/>
        </w:rPr>
        <w:t xml:space="preserve"> definimos o produto vetorial </w:t>
      </w:r>
      <w:r w:rsidR="00B46FF3">
        <w:rPr>
          <w:rFonts w:ascii="Times New Roman" w:hAnsi="Times New Roman" w:cs="Times New Roman"/>
          <w:bCs/>
          <w:sz w:val="24"/>
          <w:szCs w:val="30"/>
        </w:rPr>
        <w:t>de duas funções f e g como sendo:</w:t>
      </w:r>
    </w:p>
    <w:p w:rsidR="00B46FF3" w:rsidRDefault="001920C1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f</m:t>
              </m:r>
              <m:r>
                <w:rPr>
                  <w:rFonts w:ascii="Cambria Math" w:hAnsi="Times New Roman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g</m:t>
              </m:r>
            </m:e>
          </m:d>
          <m:r>
            <w:rPr>
              <w:rFonts w:ascii="Cambria Math" w:hAnsi="Times New Roman" w:cs="Times New Roman"/>
              <w:sz w:val="28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8"/>
                  <w:szCs w:val="24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Times New Roman" w:hAnsi="Cambria Math" w:cs="Times New Roman"/>
                  <w:sz w:val="28"/>
                  <w:szCs w:val="24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C65839" w:rsidRDefault="00C65839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65839" w:rsidRDefault="00C65839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471B81" w:rsidRDefault="00C65839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71B81">
        <w:rPr>
          <w:rFonts w:ascii="Times New Roman" w:hAnsi="Times New Roman" w:cs="Times New Roman"/>
          <w:sz w:val="24"/>
          <w:szCs w:val="24"/>
        </w:rPr>
        <w:t xml:space="preserve">Onde </w:t>
      </w:r>
      <w:r w:rsidR="00471B81" w:rsidRPr="00471B81">
        <w:rPr>
          <w:rFonts w:ascii="Times New Roman" w:hAnsi="Times New Roman" w:cs="Times New Roman"/>
          <w:i/>
          <w:sz w:val="24"/>
          <w:szCs w:val="24"/>
        </w:rPr>
        <w:t>n</w:t>
      </w:r>
      <w:r w:rsidR="00471B81">
        <w:rPr>
          <w:rFonts w:ascii="Times New Roman" w:hAnsi="Times New Roman" w:cs="Times New Roman"/>
          <w:sz w:val="24"/>
          <w:szCs w:val="24"/>
        </w:rPr>
        <w:t xml:space="preserve"> é o numero total de medições de temperatura.</w:t>
      </w:r>
    </w:p>
    <w:p w:rsidR="00B46FF3" w:rsidRPr="0053775B" w:rsidRDefault="00C65839" w:rsidP="00471B81">
      <w:pPr>
        <w:pStyle w:val="Textoprformatado"/>
        <w:ind w:firstLine="709"/>
        <w:jc w:val="both"/>
        <w:rPr>
          <w:rFonts w:ascii="Times New Roman" w:hAnsi="Times New Roman" w:cs="Times New Roman"/>
          <w:bCs/>
          <w:sz w:val="24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>Assim, para a resolução deste sistema linear é necessário a utilização de algum método especifico. Utilizaremos neste trabalho o método de eliminação de Gauss.</w:t>
      </w:r>
    </w:p>
    <w:p w:rsidR="0053775B" w:rsidRDefault="0053775B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106C12" w:rsidRDefault="00106C12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C24218" w:rsidRPr="003F25C0" w:rsidRDefault="00B46FF3" w:rsidP="009F04EA">
      <w:pPr>
        <w:pStyle w:val="Textoprformatad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3F25C0">
        <w:rPr>
          <w:rFonts w:ascii="Times New Roman" w:hAnsi="Times New Roman" w:cs="Times New Roman"/>
          <w:b/>
          <w:bCs/>
          <w:sz w:val="32"/>
          <w:szCs w:val="32"/>
        </w:rPr>
        <w:t>2.2 - Método</w:t>
      </w:r>
      <w:proofErr w:type="gramEnd"/>
      <w:r w:rsidRPr="003F25C0">
        <w:rPr>
          <w:rFonts w:ascii="Times New Roman" w:hAnsi="Times New Roman" w:cs="Times New Roman"/>
          <w:b/>
          <w:bCs/>
          <w:sz w:val="32"/>
          <w:szCs w:val="32"/>
        </w:rPr>
        <w:t xml:space="preserve"> de eliminação de Gauss</w:t>
      </w:r>
      <w:r w:rsidR="002F212D" w:rsidRPr="003F25C0">
        <w:rPr>
          <w:rFonts w:ascii="Times New Roman" w:hAnsi="Times New Roman" w:cs="Times New Roman"/>
          <w:b/>
          <w:bCs/>
          <w:sz w:val="32"/>
          <w:szCs w:val="32"/>
        </w:rPr>
        <w:t>-Jordan</w:t>
      </w:r>
    </w:p>
    <w:p w:rsidR="00C24218" w:rsidRDefault="00C24218" w:rsidP="00F34E2F">
      <w:pPr>
        <w:jc w:val="both"/>
        <w:rPr>
          <w:rFonts w:ascii="Times New Roman" w:hAnsi="Times New Roman"/>
        </w:rPr>
      </w:pPr>
    </w:p>
    <w:p w:rsidR="00C24218" w:rsidRDefault="00C24218" w:rsidP="00106C12">
      <w:pPr>
        <w:ind w:firstLine="709"/>
        <w:jc w:val="both"/>
        <w:rPr>
          <w:rFonts w:ascii="Times New Roman" w:hAnsi="Times New Roman"/>
        </w:rPr>
      </w:pPr>
      <w:r w:rsidRPr="00C24218">
        <w:rPr>
          <w:rFonts w:ascii="Times New Roman" w:hAnsi="Times New Roman"/>
        </w:rPr>
        <w:t xml:space="preserve">Seja o sistema linear </w:t>
      </w:r>
      <w:proofErr w:type="spellStart"/>
      <w:r w:rsidRPr="00C24218">
        <w:rPr>
          <w:rFonts w:ascii="Times New Roman" w:hAnsi="Times New Roman"/>
        </w:rPr>
        <w:t>Ax</w:t>
      </w:r>
      <w:proofErr w:type="spellEnd"/>
      <w:r w:rsidRPr="00C24218">
        <w:rPr>
          <w:rFonts w:ascii="Times New Roman" w:hAnsi="Times New Roman"/>
        </w:rPr>
        <w:t xml:space="preserve"> = b, onde A </w:t>
      </w:r>
      <w:proofErr w:type="gramStart"/>
      <w:r w:rsidRPr="00C24218">
        <w:rPr>
          <w:rFonts w:ascii="Times New Roman" w:hAnsi="Times New Roman"/>
        </w:rPr>
        <w:t>tem</w:t>
      </w:r>
      <w:proofErr w:type="gramEnd"/>
      <w:r w:rsidRPr="00C24218">
        <w:rPr>
          <w:rFonts w:ascii="Times New Roman" w:hAnsi="Times New Roman"/>
        </w:rPr>
        <w:t xml:space="preserve"> todas as </w:t>
      </w:r>
      <w:proofErr w:type="spellStart"/>
      <w:r w:rsidRPr="00C24218">
        <w:rPr>
          <w:rFonts w:ascii="Times New Roman" w:hAnsi="Times New Roman"/>
        </w:rPr>
        <w:t>submatrizes</w:t>
      </w:r>
      <w:proofErr w:type="spellEnd"/>
      <w:r w:rsidRPr="00C24218">
        <w:rPr>
          <w:rFonts w:ascii="Times New Roman" w:hAnsi="Times New Roman"/>
        </w:rPr>
        <w:t xml:space="preserve"> principais não singulares.</w:t>
      </w:r>
      <w:r w:rsidR="00106C12">
        <w:rPr>
          <w:rFonts w:ascii="Times New Roman" w:hAnsi="Times New Roman"/>
        </w:rPr>
        <w:t xml:space="preserve"> </w:t>
      </w:r>
      <w:r w:rsidRPr="00C24218">
        <w:rPr>
          <w:rFonts w:ascii="Times New Roman" w:hAnsi="Times New Roman"/>
        </w:rPr>
        <w:t>O método de eliminação de Gauss consiste em transformar o sistema dado num sistema triangular equivalente pela aplicação repetida da operação:</w:t>
      </w:r>
    </w:p>
    <w:p w:rsidR="00C24218" w:rsidRPr="00C24218" w:rsidRDefault="00C24218" w:rsidP="00106C12">
      <w:pPr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="002F212D">
        <w:rPr>
          <w:rFonts w:ascii="Times New Roman" w:hAnsi="Times New Roman"/>
        </w:rPr>
        <w:t>S</w:t>
      </w:r>
      <w:r w:rsidRPr="00C24218">
        <w:rPr>
          <w:rFonts w:ascii="Times New Roman" w:hAnsi="Times New Roman"/>
        </w:rPr>
        <w:t>ubtrair de uma equação outra equação m</w:t>
      </w:r>
      <w:r>
        <w:rPr>
          <w:rFonts w:ascii="Times New Roman" w:hAnsi="Times New Roman"/>
        </w:rPr>
        <w:t>ultiplicada por uma constante</w:t>
      </w:r>
      <w:r w:rsidRPr="00C24218">
        <w:rPr>
          <w:rFonts w:ascii="Times New Roman" w:hAnsi="Times New Roman"/>
        </w:rPr>
        <w:t xml:space="preserve"> diferente de zero</w:t>
      </w:r>
      <w:r>
        <w:rPr>
          <w:rFonts w:ascii="Times New Roman" w:hAnsi="Times New Roman"/>
        </w:rPr>
        <w:t>”</w:t>
      </w:r>
      <w:r w:rsidRPr="00C24218">
        <w:rPr>
          <w:rFonts w:ascii="Times New Roman" w:hAnsi="Times New Roman"/>
        </w:rPr>
        <w:t>.</w:t>
      </w:r>
    </w:p>
    <w:p w:rsidR="00C24218" w:rsidRDefault="002F212D" w:rsidP="00106C12">
      <w:pPr>
        <w:tabs>
          <w:tab w:val="left" w:pos="-284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24218" w:rsidRPr="00C24218">
        <w:rPr>
          <w:rFonts w:ascii="Times New Roman" w:hAnsi="Times New Roman"/>
        </w:rPr>
        <w:t xml:space="preserve">Tal operação não altera a </w:t>
      </w:r>
      <w:r w:rsidR="00AE2B99">
        <w:rPr>
          <w:rFonts w:ascii="Times New Roman" w:hAnsi="Times New Roman"/>
        </w:rPr>
        <w:t>solução do sistema, isto é, obté</w:t>
      </w:r>
      <w:r w:rsidR="00C24218" w:rsidRPr="00C24218">
        <w:rPr>
          <w:rFonts w:ascii="Times New Roman" w:hAnsi="Times New Roman"/>
        </w:rPr>
        <w:t>m-se com ela outro sistema equivalente ao original.</w:t>
      </w:r>
      <w:r w:rsidR="00B562B6">
        <w:rPr>
          <w:rFonts w:ascii="Times New Roman" w:hAnsi="Times New Roman"/>
        </w:rPr>
        <w:t xml:space="preserve"> </w:t>
      </w:r>
      <w:proofErr w:type="gramStart"/>
      <w:r w:rsidR="00B562B6">
        <w:rPr>
          <w:rFonts w:ascii="Times New Roman" w:hAnsi="Times New Roman"/>
        </w:rPr>
        <w:t>Utilizamos ela</w:t>
      </w:r>
      <w:proofErr w:type="gramEnd"/>
      <w:r w:rsidR="00B562B6">
        <w:rPr>
          <w:rFonts w:ascii="Times New Roman" w:hAnsi="Times New Roman"/>
        </w:rPr>
        <w:t xml:space="preserve"> de maneira tal a obter um sistema diagonal, cujo qual sabemos uma solução trivial.</w:t>
      </w:r>
    </w:p>
    <w:p w:rsidR="00BD6396" w:rsidRPr="00C24218" w:rsidRDefault="00BD6396" w:rsidP="00106C12">
      <w:pPr>
        <w:tabs>
          <w:tab w:val="left" w:pos="-284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Primeiramente aplicamos a operação a fim de obter um sistema triangular superior.</w:t>
      </w:r>
    </w:p>
    <w:p w:rsidR="0053775B" w:rsidRDefault="0053775B" w:rsidP="00F34E2F">
      <w:pPr>
        <w:pStyle w:val="Textoprformatado"/>
        <w:jc w:val="both"/>
        <w:rPr>
          <w:rFonts w:ascii="Times New Roman" w:hAnsi="Times New Roman" w:cs="Times New Roman"/>
          <w:bCs/>
          <w:sz w:val="24"/>
          <w:szCs w:val="30"/>
        </w:rPr>
      </w:pPr>
    </w:p>
    <w:p w:rsidR="002F212D" w:rsidRDefault="002F212D" w:rsidP="00F34E2F">
      <w:pPr>
        <w:pStyle w:val="Textoprformatado"/>
        <w:jc w:val="both"/>
        <w:rPr>
          <w:rFonts w:ascii="Times New Roman" w:hAnsi="Times New Roman" w:cs="Times New Roman"/>
          <w:bCs/>
          <w:sz w:val="28"/>
          <w:szCs w:val="30"/>
        </w:rPr>
      </w:pPr>
      <w:r>
        <w:rPr>
          <w:rFonts w:ascii="Times New Roman" w:hAnsi="Times New Roman" w:cs="Times New Roman"/>
          <w:bCs/>
          <w:sz w:val="24"/>
          <w:szCs w:val="30"/>
        </w:rPr>
        <w:tab/>
      </w:r>
      <m:oMath>
        <m:r>
          <w:rPr>
            <w:rFonts w:ascii="Cambria Math" w:hAnsi="Cambria Math" w:cs="Times New Roman"/>
            <w:sz w:val="28"/>
            <w:szCs w:val="30"/>
          </w:rPr>
          <m:t xml:space="preserve"> 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3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⋯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1n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⋱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n1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n2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⋯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nn</m:t>
                      </m:r>
                    </m:sub>
                  </m:sSub>
                </m:e>
              </m:mr>
            </m:m>
          </m:e>
          <m:e>
            <m:r>
              <w:rPr>
                <w:rFonts w:ascii="Cambria Math" w:hAnsi="Cambria Math" w:cs="Times New Roman"/>
                <w:sz w:val="28"/>
                <w:szCs w:val="30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3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D6396">
        <w:rPr>
          <w:rFonts w:ascii="Times New Roman" w:hAnsi="Times New Roman" w:cs="Times New Roman"/>
          <w:bCs/>
          <w:sz w:val="28"/>
          <w:szCs w:val="30"/>
        </w:rPr>
        <w:t xml:space="preserve">   ~</w:t>
      </w:r>
      <w:proofErr w:type="gramStart"/>
      <w:r w:rsidR="00BD6396">
        <w:rPr>
          <w:rFonts w:ascii="Times New Roman" w:hAnsi="Times New Roman" w:cs="Times New Roman"/>
          <w:bCs/>
          <w:sz w:val="28"/>
          <w:szCs w:val="30"/>
        </w:rPr>
        <w:t xml:space="preserve">   </w:t>
      </w:r>
      <m:oMath>
        <w:proofErr w:type="gramEnd"/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3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(1)</m:t>
                      </m:r>
                    </m:sup>
                  </m:sSubSup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(1)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⋯</m:t>
                        </m:r>
                      </m:e>
                    </m:mr>
                  </m:m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1n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(1)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22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(1)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⋱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2n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(1)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30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n2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(1)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⋯</m:t>
                        </m:r>
                      </m:e>
                    </m:mr>
                  </m:m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nn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(1)</m:t>
                      </m:r>
                    </m:sup>
                  </m:sSubSup>
                </m:e>
              </m:mr>
            </m:m>
          </m:e>
          <m:e>
            <m:r>
              <w:rPr>
                <w:rFonts w:ascii="Cambria Math" w:hAnsi="Cambria Math" w:cs="Times New Roman"/>
                <w:sz w:val="28"/>
                <w:szCs w:val="30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3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(1)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(1)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(1)</m:t>
                      </m:r>
                    </m:sup>
                  </m:sSubSup>
                </m:e>
              </m:mr>
            </m:m>
          </m:e>
        </m:d>
      </m:oMath>
    </w:p>
    <w:p w:rsidR="00BD6396" w:rsidRDefault="00BD6396" w:rsidP="00F34E2F">
      <w:pPr>
        <w:pStyle w:val="Textoprformatado"/>
        <w:jc w:val="both"/>
        <w:rPr>
          <w:rFonts w:ascii="Times New Roman" w:hAnsi="Times New Roman" w:cs="Times New Roman"/>
          <w:bCs/>
          <w:sz w:val="28"/>
          <w:szCs w:val="30"/>
        </w:rPr>
      </w:pPr>
    </w:p>
    <w:p w:rsidR="00BD6396" w:rsidRDefault="00BD6396" w:rsidP="003F25C0">
      <w:pPr>
        <w:pStyle w:val="Textoprformatado"/>
        <w:ind w:firstLine="709"/>
        <w:jc w:val="both"/>
        <w:rPr>
          <w:rFonts w:ascii="Times New Roman" w:hAnsi="Times New Roman" w:cs="Times New Roman"/>
          <w:bCs/>
          <w:sz w:val="28"/>
          <w:szCs w:val="30"/>
        </w:rPr>
      </w:pPr>
      <w:r>
        <w:rPr>
          <w:rFonts w:ascii="Times New Roman" w:hAnsi="Times New Roman" w:cs="Times New Roman"/>
          <w:bCs/>
          <w:sz w:val="28"/>
          <w:szCs w:val="30"/>
        </w:rPr>
        <w:t>~</w:t>
      </w:r>
      <w:proofErr w:type="gramStart"/>
      <w:r>
        <w:rPr>
          <w:rFonts w:ascii="Times New Roman" w:hAnsi="Times New Roman" w:cs="Times New Roman"/>
          <w:bCs/>
          <w:sz w:val="28"/>
          <w:szCs w:val="30"/>
        </w:rPr>
        <w:t xml:space="preserve"> </w:t>
      </w:r>
      <w:r w:rsidR="003F25C0">
        <w:rPr>
          <w:rFonts w:ascii="Times New Roman" w:hAnsi="Times New Roman" w:cs="Times New Roman"/>
          <w:bCs/>
          <w:sz w:val="28"/>
          <w:szCs w:val="30"/>
        </w:rPr>
        <w:t xml:space="preserve"> </w:t>
      </w:r>
      <w:r>
        <w:rPr>
          <w:rFonts w:ascii="Times New Roman" w:hAnsi="Times New Roman" w:cs="Times New Roman"/>
          <w:bCs/>
          <w:sz w:val="28"/>
          <w:szCs w:val="30"/>
        </w:rPr>
        <w:t>...</w:t>
      </w:r>
      <w:proofErr w:type="gramEnd"/>
      <w:r w:rsidR="003F25C0">
        <w:rPr>
          <w:rFonts w:ascii="Times New Roman" w:hAnsi="Times New Roman" w:cs="Times New Roman"/>
          <w:bCs/>
          <w:sz w:val="28"/>
          <w:szCs w:val="30"/>
        </w:rPr>
        <w:t xml:space="preserve"> </w:t>
      </w:r>
      <w:r>
        <w:rPr>
          <w:rFonts w:ascii="Times New Roman" w:hAnsi="Times New Roman" w:cs="Times New Roman"/>
          <w:bCs/>
          <w:sz w:val="28"/>
          <w:szCs w:val="30"/>
        </w:rPr>
        <w:t xml:space="preserve"> ~</w:t>
      </w:r>
      <w:proofErr w:type="gramStart"/>
      <w:r>
        <w:rPr>
          <w:rFonts w:ascii="Times New Roman" w:hAnsi="Times New Roman" w:cs="Times New Roman"/>
          <w:bCs/>
          <w:sz w:val="28"/>
          <w:szCs w:val="30"/>
        </w:rPr>
        <w:t xml:space="preserve">  </w:t>
      </w:r>
      <m:oMath>
        <w:proofErr w:type="gramEnd"/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3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3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(1)</m:t>
                      </m:r>
                    </m:sup>
                  </m:sSubSup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(1)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⋯</m:t>
                        </m:r>
                      </m:e>
                    </m:mr>
                  </m:m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1n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(1)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22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(2)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⋱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2n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(2)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30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⋯</m:t>
                        </m:r>
                      </m:e>
                    </m:mr>
                  </m:m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nn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(n)</m:t>
                      </m:r>
                    </m:sup>
                  </m:sSubSup>
                </m:e>
              </m:mr>
            </m:m>
          </m:e>
          <m:e>
            <m:r>
              <w:rPr>
                <w:rFonts w:ascii="Cambria Math" w:hAnsi="Cambria Math" w:cs="Times New Roman"/>
                <w:sz w:val="28"/>
                <w:szCs w:val="30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3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(1)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3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30"/>
                              </w:rPr>
                              <m:t>(2)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30"/>
                        </w:rPr>
                        <m:t>(n)</m:t>
                      </m:r>
                    </m:sup>
                  </m:sSubSup>
                </m:e>
              </m:mr>
            </m:m>
          </m:e>
        </m:d>
      </m:oMath>
    </w:p>
    <w:p w:rsidR="00106C12" w:rsidRDefault="00106C12" w:rsidP="00F34E2F">
      <w:pPr>
        <w:pStyle w:val="Textoprformatado"/>
        <w:jc w:val="both"/>
        <w:rPr>
          <w:rFonts w:ascii="Times New Roman" w:hAnsi="Times New Roman" w:cs="Times New Roman"/>
          <w:bCs/>
          <w:sz w:val="28"/>
          <w:szCs w:val="30"/>
        </w:rPr>
      </w:pPr>
    </w:p>
    <w:p w:rsidR="00106C12" w:rsidRDefault="00106C12" w:rsidP="00F34E2F">
      <w:pPr>
        <w:pStyle w:val="Textoprformatado"/>
        <w:jc w:val="both"/>
        <w:rPr>
          <w:rFonts w:ascii="Times New Roman" w:hAnsi="Times New Roman" w:cs="Times New Roman"/>
          <w:bCs/>
          <w:sz w:val="28"/>
          <w:szCs w:val="30"/>
        </w:rPr>
      </w:pPr>
    </w:p>
    <w:p w:rsidR="00106C12" w:rsidRDefault="00106C12" w:rsidP="00F34E2F">
      <w:pPr>
        <w:pStyle w:val="Textoprformatado"/>
        <w:jc w:val="both"/>
        <w:rPr>
          <w:rFonts w:ascii="Times New Roman" w:hAnsi="Times New Roman" w:cs="Times New Roman"/>
          <w:bCs/>
          <w:sz w:val="24"/>
          <w:szCs w:val="30"/>
        </w:rPr>
      </w:pPr>
      <w:r>
        <w:rPr>
          <w:rFonts w:ascii="Times New Roman" w:hAnsi="Times New Roman" w:cs="Times New Roman"/>
          <w:bCs/>
          <w:sz w:val="28"/>
          <w:szCs w:val="30"/>
        </w:rPr>
        <w:tab/>
      </w:r>
      <w:r>
        <w:rPr>
          <w:rFonts w:ascii="Times New Roman" w:hAnsi="Times New Roman" w:cs="Times New Roman"/>
          <w:bCs/>
          <w:sz w:val="24"/>
          <w:szCs w:val="30"/>
        </w:rPr>
        <w:t>Este sistema tem a mesma solução do anterior.</w:t>
      </w:r>
    </w:p>
    <w:p w:rsidR="00106C12" w:rsidRDefault="00106C12" w:rsidP="00F34E2F">
      <w:pPr>
        <w:pStyle w:val="Textoprformatado"/>
        <w:jc w:val="both"/>
        <w:rPr>
          <w:rFonts w:ascii="Times New Roman" w:hAnsi="Times New Roman" w:cs="Times New Roman"/>
          <w:bCs/>
          <w:sz w:val="24"/>
          <w:szCs w:val="30"/>
        </w:rPr>
      </w:pPr>
      <w:r>
        <w:rPr>
          <w:rFonts w:ascii="Times New Roman" w:hAnsi="Times New Roman" w:cs="Times New Roman"/>
          <w:bCs/>
          <w:sz w:val="24"/>
          <w:szCs w:val="30"/>
        </w:rPr>
        <w:tab/>
        <w:t>Aplicando mais algumas operações podemos obter facilmente o sistema</w:t>
      </w:r>
    </w:p>
    <w:p w:rsidR="00106C12" w:rsidRDefault="00106C12" w:rsidP="00F34E2F">
      <w:pPr>
        <w:pStyle w:val="Textoprformatado"/>
        <w:jc w:val="both"/>
        <w:rPr>
          <w:rFonts w:ascii="Times New Roman" w:hAnsi="Times New Roman" w:cs="Times New Roman"/>
          <w:bCs/>
          <w:sz w:val="24"/>
          <w:szCs w:val="30"/>
        </w:rPr>
      </w:pPr>
    </w:p>
    <w:p w:rsidR="00106C12" w:rsidRDefault="001920C1" w:rsidP="00106C12">
      <w:pPr>
        <w:pStyle w:val="Textoprformatado"/>
        <w:jc w:val="center"/>
        <w:rPr>
          <w:rFonts w:ascii="Times New Roman" w:hAnsi="Times New Roman" w:cs="Times New Roman"/>
          <w:bCs/>
          <w:sz w:val="28"/>
          <w:szCs w:val="3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3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3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11</m:t>
                        </m:r>
                      </m:sub>
                      <m:sup/>
                    </m:sSubSup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3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3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30"/>
                            </w:rPr>
                            <m:t>⋯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30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3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3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30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30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3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3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30"/>
                                </w:rPr>
                                <m:t>22</m:t>
                              </m:r>
                            </m:sub>
                            <m:sup/>
                          </m:sSubSup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30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30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30"/>
                            </w:rPr>
                            <m:t>⋱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3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3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30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30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3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3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30"/>
                            </w:rPr>
                            <m:t>⋯</m:t>
                          </m:r>
                        </m:e>
                      </m:mr>
                    </m:m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3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nn</m:t>
                        </m:r>
                      </m:sub>
                      <m:sup/>
                    </m:sSubSup>
                  </m:e>
                </m:mr>
              </m:m>
            </m:e>
            <m:e>
              <m:r>
                <w:rPr>
                  <w:rFonts w:ascii="Cambria Math" w:hAnsi="Cambria Math" w:cs="Times New Roman"/>
                  <w:sz w:val="28"/>
                  <w:szCs w:val="30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3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3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1</m:t>
                        </m:r>
                      </m:sub>
                      <m:sup/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30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3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3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30"/>
                                </w:rPr>
                                <m:t>2</m:t>
                              </m:r>
                            </m:sub>
                            <m:sup/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30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3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30"/>
                          </w:rPr>
                          <m:t>n</m:t>
                        </m:r>
                      </m:sub>
                      <m:sup/>
                    </m:sSubSup>
                  </m:e>
                </m:mr>
              </m:m>
            </m:e>
          </m:d>
        </m:oMath>
      </m:oMathPara>
    </w:p>
    <w:p w:rsidR="00106C12" w:rsidRDefault="00106C12" w:rsidP="00106C12">
      <w:pPr>
        <w:pStyle w:val="Textoprformatado"/>
        <w:jc w:val="center"/>
        <w:rPr>
          <w:rFonts w:ascii="Times New Roman" w:hAnsi="Times New Roman" w:cs="Times New Roman"/>
          <w:bCs/>
          <w:sz w:val="28"/>
          <w:szCs w:val="30"/>
        </w:rPr>
      </w:pPr>
    </w:p>
    <w:p w:rsidR="00106C12" w:rsidRDefault="00106C12" w:rsidP="00106C12">
      <w:pPr>
        <w:pStyle w:val="Textoprformatado"/>
        <w:jc w:val="both"/>
        <w:rPr>
          <w:rFonts w:ascii="Times New Roman" w:hAnsi="Times New Roman" w:cs="Times New Roman"/>
          <w:bCs/>
          <w:sz w:val="24"/>
          <w:szCs w:val="30"/>
        </w:rPr>
      </w:pPr>
      <w:r w:rsidRPr="00106C12">
        <w:rPr>
          <w:rFonts w:ascii="Times New Roman" w:hAnsi="Times New Roman" w:cs="Times New Roman"/>
          <w:bCs/>
          <w:sz w:val="24"/>
          <w:szCs w:val="30"/>
        </w:rPr>
        <w:tab/>
      </w:r>
      <w:proofErr w:type="gramStart"/>
      <w:r w:rsidRPr="00106C12">
        <w:rPr>
          <w:rFonts w:ascii="Times New Roman" w:hAnsi="Times New Roman" w:cs="Times New Roman"/>
          <w:bCs/>
          <w:sz w:val="24"/>
          <w:szCs w:val="30"/>
        </w:rPr>
        <w:t>Cujo a</w:t>
      </w:r>
      <w:proofErr w:type="gramEnd"/>
      <w:r w:rsidRPr="00106C12">
        <w:rPr>
          <w:rFonts w:ascii="Times New Roman" w:hAnsi="Times New Roman" w:cs="Times New Roman"/>
          <w:bCs/>
          <w:sz w:val="24"/>
          <w:szCs w:val="30"/>
        </w:rPr>
        <w:t xml:space="preserve"> solução é </w:t>
      </w:r>
      <w:r>
        <w:rPr>
          <w:rFonts w:ascii="Times New Roman" w:hAnsi="Times New Roman" w:cs="Times New Roman"/>
          <w:bCs/>
          <w:sz w:val="24"/>
          <w:szCs w:val="30"/>
        </w:rPr>
        <w:t>obtida f</w:t>
      </w:r>
      <w:r w:rsidRPr="00106C12">
        <w:rPr>
          <w:rFonts w:ascii="Times New Roman" w:hAnsi="Times New Roman" w:cs="Times New Roman"/>
          <w:bCs/>
          <w:sz w:val="24"/>
          <w:szCs w:val="30"/>
        </w:rPr>
        <w:t>azendo</w:t>
      </w:r>
      <w:r>
        <w:rPr>
          <w:rFonts w:ascii="Times New Roman" w:hAnsi="Times New Roman" w:cs="Times New Roman"/>
          <w:bCs/>
          <w:sz w:val="24"/>
          <w:szCs w:val="30"/>
        </w:rPr>
        <w:t>:</w:t>
      </w:r>
    </w:p>
    <w:p w:rsidR="00106C12" w:rsidRPr="00106C12" w:rsidRDefault="00106C12" w:rsidP="00106C12">
      <w:pPr>
        <w:pStyle w:val="Textoprformatado"/>
        <w:jc w:val="both"/>
        <w:rPr>
          <w:rFonts w:ascii="Times New Roman" w:hAnsi="Times New Roman" w:cs="Times New Roman"/>
          <w:bCs/>
          <w:sz w:val="24"/>
          <w:szCs w:val="30"/>
        </w:rPr>
      </w:pPr>
    </w:p>
    <w:p w:rsidR="00106C12" w:rsidRPr="00106C12" w:rsidRDefault="00106C12" w:rsidP="00F34E2F">
      <w:pPr>
        <w:pStyle w:val="Textoprformatado"/>
        <w:jc w:val="both"/>
        <w:rPr>
          <w:rFonts w:ascii="Times New Roman" w:hAnsi="Times New Roman" w:cs="Times New Roman"/>
          <w:bCs/>
          <w:sz w:val="24"/>
          <w:szCs w:val="30"/>
        </w:rPr>
      </w:pPr>
      <w:r>
        <w:rPr>
          <w:rFonts w:ascii="Times New Roman" w:hAnsi="Times New Roman" w:cs="Times New Roman"/>
          <w:bCs/>
          <w:sz w:val="24"/>
          <w:szCs w:val="30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30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3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3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3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30"/>
                  </w:rPr>
                  <m:t>11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30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30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3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3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3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30"/>
                  </w:rPr>
                  <m:t>22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30"/>
          </w:rPr>
          <m:t xml:space="preserve">,  ⋯ ,  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0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30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30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3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30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3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3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30"/>
                  </w:rPr>
                  <m:t>nn</m:t>
                </m:r>
              </m:sub>
            </m:sSub>
          </m:den>
        </m:f>
      </m:oMath>
    </w:p>
    <w:p w:rsidR="00106C12" w:rsidRPr="00106C12" w:rsidRDefault="00106C12" w:rsidP="00F34E2F">
      <w:pPr>
        <w:pStyle w:val="Textoprformatado"/>
        <w:jc w:val="both"/>
        <w:rPr>
          <w:rFonts w:ascii="Times New Roman" w:hAnsi="Times New Roman" w:cs="Times New Roman"/>
          <w:bCs/>
          <w:sz w:val="24"/>
          <w:szCs w:val="30"/>
        </w:rPr>
      </w:pPr>
    </w:p>
    <w:p w:rsidR="00774F00" w:rsidRPr="00312749" w:rsidRDefault="00AE2B99" w:rsidP="002D2C15">
      <w:pPr>
        <w:pStyle w:val="Textoprformatad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12749">
        <w:rPr>
          <w:rFonts w:ascii="Times New Roman" w:hAnsi="Times New Roman" w:cs="Times New Roman"/>
          <w:b/>
          <w:bCs/>
          <w:sz w:val="36"/>
          <w:szCs w:val="36"/>
        </w:rPr>
        <w:lastRenderedPageBreak/>
        <w:t>3</w:t>
      </w:r>
      <w:r w:rsidR="00411FDF" w:rsidRPr="00312749">
        <w:rPr>
          <w:rFonts w:ascii="Times New Roman" w:hAnsi="Times New Roman" w:cs="Times New Roman"/>
          <w:b/>
          <w:bCs/>
          <w:sz w:val="36"/>
          <w:szCs w:val="36"/>
        </w:rPr>
        <w:t xml:space="preserve"> - P</w:t>
      </w:r>
      <w:r w:rsidR="008904F7" w:rsidRPr="00312749">
        <w:rPr>
          <w:rFonts w:ascii="Times New Roman" w:hAnsi="Times New Roman" w:cs="Times New Roman"/>
          <w:b/>
          <w:bCs/>
          <w:sz w:val="36"/>
          <w:szCs w:val="36"/>
        </w:rPr>
        <w:t>rojeto</w:t>
      </w:r>
    </w:p>
    <w:p w:rsidR="002E286A" w:rsidRPr="0091709F" w:rsidRDefault="002E286A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BD4F40" w:rsidRPr="003F25C0" w:rsidRDefault="00BD4F40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2"/>
          <w:szCs w:val="30"/>
        </w:rPr>
      </w:pPr>
      <w:r w:rsidRPr="003F25C0">
        <w:rPr>
          <w:rFonts w:ascii="Times New Roman" w:hAnsi="Times New Roman" w:cs="Times New Roman"/>
          <w:b/>
          <w:bCs/>
          <w:sz w:val="32"/>
          <w:szCs w:val="30"/>
        </w:rPr>
        <w:tab/>
      </w:r>
      <w:r w:rsidR="00AE2B99" w:rsidRPr="003F25C0">
        <w:rPr>
          <w:rFonts w:ascii="Times New Roman" w:hAnsi="Times New Roman" w:cs="Times New Roman"/>
          <w:b/>
          <w:bCs/>
          <w:sz w:val="32"/>
          <w:szCs w:val="30"/>
        </w:rPr>
        <w:t>3</w:t>
      </w:r>
      <w:r w:rsidRPr="003F25C0">
        <w:rPr>
          <w:rFonts w:ascii="Times New Roman" w:hAnsi="Times New Roman" w:cs="Times New Roman"/>
          <w:b/>
          <w:bCs/>
          <w:sz w:val="32"/>
          <w:szCs w:val="30"/>
        </w:rPr>
        <w:t>.1 – Especificações do Projeto</w:t>
      </w:r>
    </w:p>
    <w:p w:rsidR="00106C12" w:rsidRPr="0091709F" w:rsidRDefault="00106C12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106C12" w:rsidRPr="00106C12" w:rsidRDefault="00BD4F40" w:rsidP="00106C12">
      <w:pPr>
        <w:pStyle w:val="Default"/>
        <w:jc w:val="both"/>
        <w:rPr>
          <w:szCs w:val="26"/>
        </w:rPr>
      </w:pPr>
      <w:r w:rsidRPr="0091709F">
        <w:rPr>
          <w:b/>
          <w:bCs/>
          <w:sz w:val="30"/>
          <w:szCs w:val="30"/>
        </w:rPr>
        <w:tab/>
      </w:r>
      <w:r w:rsidR="00106C12" w:rsidRPr="00106C12">
        <w:rPr>
          <w:szCs w:val="26"/>
        </w:rPr>
        <w:t xml:space="preserve">Considerar os dados contidos no arquivo “temperatura.dat”, nos quais a primeira coluna é o dia e a segunda a temperatura medida (em graus centígrados). A partir desses dados não </w:t>
      </w:r>
      <w:proofErr w:type="spellStart"/>
      <w:proofErr w:type="gramStart"/>
      <w:r w:rsidR="00106C12" w:rsidRPr="00106C12">
        <w:rPr>
          <w:szCs w:val="26"/>
        </w:rPr>
        <w:t>equiespaçados</w:t>
      </w:r>
      <w:proofErr w:type="spellEnd"/>
      <w:r w:rsidR="00106C12" w:rsidRPr="00106C12">
        <w:rPr>
          <w:szCs w:val="26"/>
        </w:rPr>
        <w:t xml:space="preserve"> ,</w:t>
      </w:r>
      <w:proofErr w:type="gramEnd"/>
      <w:r w:rsidR="00106C12" w:rsidRPr="00106C12">
        <w:rPr>
          <w:szCs w:val="26"/>
        </w:rPr>
        <w:t xml:space="preserve"> calcular a melhor aproximação aos dados utilizando uma combinaç</w:t>
      </w:r>
      <w:r w:rsidR="009D047D">
        <w:rPr>
          <w:szCs w:val="26"/>
        </w:rPr>
        <w:t xml:space="preserve">ão de uma função </w:t>
      </w:r>
      <w:proofErr w:type="spellStart"/>
      <w:r w:rsidR="009D047D">
        <w:rPr>
          <w:szCs w:val="26"/>
        </w:rPr>
        <w:t>sinusóide</w:t>
      </w:r>
      <w:proofErr w:type="spellEnd"/>
      <w:r w:rsidR="009D047D">
        <w:rPr>
          <w:szCs w:val="26"/>
        </w:rPr>
        <w:t xml:space="preserve"> de</w:t>
      </w:r>
      <w:r w:rsidR="00106C12" w:rsidRPr="00106C12">
        <w:rPr>
          <w:szCs w:val="26"/>
        </w:rPr>
        <w:t xml:space="preserve"> período 1 dia, mais uma de período 1 ano, mais uma constante. </w:t>
      </w:r>
    </w:p>
    <w:p w:rsidR="00106C12" w:rsidRPr="00106C12" w:rsidRDefault="00106C12" w:rsidP="00106C12">
      <w:pPr>
        <w:pStyle w:val="Default"/>
        <w:ind w:firstLine="709"/>
        <w:jc w:val="both"/>
        <w:rPr>
          <w:szCs w:val="26"/>
        </w:rPr>
      </w:pPr>
      <w:r w:rsidRPr="00106C12">
        <w:rPr>
          <w:szCs w:val="26"/>
        </w:rPr>
        <w:t xml:space="preserve">A partir do ajuste conseguido, mostrar graficamente comparações dos dados com a curva de ajuste, para no mínimo uma semana perto do início dos dados, uma no meio e uma no final. Notar que o ajuste é global, uma única curva ajustando todos os dados. </w:t>
      </w:r>
    </w:p>
    <w:p w:rsidR="00BD4F40" w:rsidRPr="00106C12" w:rsidRDefault="00106C12" w:rsidP="00106C12">
      <w:pPr>
        <w:pStyle w:val="Textoprformatado"/>
        <w:ind w:firstLine="709"/>
        <w:jc w:val="both"/>
        <w:rPr>
          <w:rFonts w:ascii="Times New Roman" w:hAnsi="Times New Roman" w:cs="Times New Roman"/>
          <w:b/>
          <w:bCs/>
          <w:sz w:val="28"/>
          <w:szCs w:val="30"/>
        </w:rPr>
      </w:pPr>
      <w:r w:rsidRPr="00106C12">
        <w:rPr>
          <w:rFonts w:ascii="Times New Roman" w:hAnsi="Times New Roman" w:cs="Times New Roman"/>
          <w:sz w:val="24"/>
          <w:szCs w:val="26"/>
        </w:rPr>
        <w:t xml:space="preserve">Finalmente propor um método para detectar em quais dias houve eventos meteorológicos fortes, que levaram a fortes afastamentos do comportamento periódico ajustado. Mostrar o funcionamento </w:t>
      </w:r>
      <w:proofErr w:type="gramStart"/>
      <w:r w:rsidRPr="00106C12">
        <w:rPr>
          <w:rFonts w:ascii="Times New Roman" w:hAnsi="Times New Roman" w:cs="Times New Roman"/>
          <w:sz w:val="24"/>
          <w:szCs w:val="26"/>
        </w:rPr>
        <w:t>do métodos</w:t>
      </w:r>
      <w:proofErr w:type="gramEnd"/>
      <w:r w:rsidRPr="00106C12">
        <w:rPr>
          <w:rFonts w:ascii="Times New Roman" w:hAnsi="Times New Roman" w:cs="Times New Roman"/>
          <w:sz w:val="24"/>
          <w:szCs w:val="26"/>
        </w:rPr>
        <w:t xml:space="preserve"> com exemplos.</w:t>
      </w:r>
    </w:p>
    <w:p w:rsidR="00BD4F40" w:rsidRPr="0091709F" w:rsidRDefault="00BD4F40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BD4F40" w:rsidRPr="0091709F" w:rsidRDefault="00BD4F40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411FDF" w:rsidRPr="003F25C0" w:rsidRDefault="00411FDF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3F25C0">
        <w:rPr>
          <w:rFonts w:ascii="Times New Roman" w:hAnsi="Times New Roman" w:cs="Times New Roman"/>
          <w:b/>
          <w:bCs/>
          <w:sz w:val="32"/>
          <w:szCs w:val="30"/>
        </w:rPr>
        <w:tab/>
      </w:r>
      <w:proofErr w:type="gramStart"/>
      <w:r w:rsidR="00AE2B99" w:rsidRPr="003F25C0">
        <w:rPr>
          <w:rFonts w:ascii="Times New Roman" w:hAnsi="Times New Roman" w:cs="Times New Roman"/>
          <w:b/>
          <w:bCs/>
          <w:sz w:val="32"/>
          <w:szCs w:val="28"/>
        </w:rPr>
        <w:t>3</w:t>
      </w:r>
      <w:r w:rsidR="00BD4F40" w:rsidRPr="003F25C0">
        <w:rPr>
          <w:rFonts w:ascii="Times New Roman" w:hAnsi="Times New Roman" w:cs="Times New Roman"/>
          <w:b/>
          <w:bCs/>
          <w:sz w:val="32"/>
          <w:szCs w:val="28"/>
        </w:rPr>
        <w:t>.2</w:t>
      </w:r>
      <w:r w:rsidRPr="003F25C0">
        <w:rPr>
          <w:rFonts w:ascii="Times New Roman" w:hAnsi="Times New Roman" w:cs="Times New Roman"/>
          <w:b/>
          <w:bCs/>
          <w:sz w:val="32"/>
          <w:szCs w:val="28"/>
        </w:rPr>
        <w:t xml:space="preserve"> – Aproximação</w:t>
      </w:r>
      <w:proofErr w:type="gramEnd"/>
      <w:r w:rsidRPr="003F25C0">
        <w:rPr>
          <w:rFonts w:ascii="Times New Roman" w:hAnsi="Times New Roman" w:cs="Times New Roman"/>
          <w:b/>
          <w:bCs/>
          <w:sz w:val="32"/>
          <w:szCs w:val="28"/>
        </w:rPr>
        <w:t xml:space="preserve"> inicial</w:t>
      </w:r>
    </w:p>
    <w:p w:rsidR="00411FDF" w:rsidRPr="0091709F" w:rsidRDefault="00411FDF" w:rsidP="00F34E2F">
      <w:pPr>
        <w:pStyle w:val="Textoprformatad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74F00" w:rsidRPr="0091709F" w:rsidRDefault="008904F7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  <w:r w:rsidRPr="0091709F">
        <w:rPr>
          <w:rFonts w:ascii="Times New Roman" w:hAnsi="Times New Roman" w:cs="Times New Roman"/>
          <w:sz w:val="24"/>
          <w:szCs w:val="24"/>
        </w:rPr>
        <w:tab/>
        <w:t xml:space="preserve">Como </w:t>
      </w:r>
      <w:r w:rsidR="00F62981" w:rsidRPr="0091709F">
        <w:rPr>
          <w:rFonts w:ascii="Times New Roman" w:hAnsi="Times New Roman" w:cs="Times New Roman"/>
          <w:sz w:val="24"/>
          <w:szCs w:val="24"/>
        </w:rPr>
        <w:t xml:space="preserve">na </w:t>
      </w:r>
      <w:r w:rsidRPr="0091709F">
        <w:rPr>
          <w:rFonts w:ascii="Times New Roman" w:hAnsi="Times New Roman" w:cs="Times New Roman"/>
          <w:sz w:val="24"/>
          <w:szCs w:val="24"/>
        </w:rPr>
        <w:t>especificação devemos criar a aproximação para as temperaturas utilizando uma fun</w:t>
      </w:r>
      <w:r w:rsidR="009D047D">
        <w:rPr>
          <w:rFonts w:ascii="Times New Roman" w:hAnsi="Times New Roman" w:cs="Times New Roman"/>
          <w:sz w:val="24"/>
          <w:szCs w:val="24"/>
        </w:rPr>
        <w:t xml:space="preserve">ção constante, uma função </w:t>
      </w:r>
      <w:proofErr w:type="spellStart"/>
      <w:r w:rsidR="009D047D">
        <w:rPr>
          <w:rFonts w:ascii="Times New Roman" w:hAnsi="Times New Roman" w:cs="Times New Roman"/>
          <w:sz w:val="24"/>
          <w:szCs w:val="24"/>
        </w:rPr>
        <w:t>sinusó</w:t>
      </w:r>
      <w:r w:rsidRPr="0091709F">
        <w:rPr>
          <w:rFonts w:ascii="Times New Roman" w:hAnsi="Times New Roman" w:cs="Times New Roman"/>
          <w:sz w:val="24"/>
          <w:szCs w:val="24"/>
        </w:rPr>
        <w:t>ide</w:t>
      </w:r>
      <w:proofErr w:type="spellEnd"/>
      <w:r w:rsidRPr="0091709F">
        <w:rPr>
          <w:rFonts w:ascii="Times New Roman" w:hAnsi="Times New Roman" w:cs="Times New Roman"/>
          <w:sz w:val="24"/>
          <w:szCs w:val="24"/>
        </w:rPr>
        <w:t xml:space="preserve"> de perío</w:t>
      </w:r>
      <w:r w:rsidR="009D047D">
        <w:rPr>
          <w:rFonts w:ascii="Times New Roman" w:hAnsi="Times New Roman" w:cs="Times New Roman"/>
          <w:sz w:val="24"/>
          <w:szCs w:val="24"/>
        </w:rPr>
        <w:t xml:space="preserve">do um dia, e outra função </w:t>
      </w:r>
      <w:proofErr w:type="spellStart"/>
      <w:r w:rsidR="009D047D">
        <w:rPr>
          <w:rFonts w:ascii="Times New Roman" w:hAnsi="Times New Roman" w:cs="Times New Roman"/>
          <w:sz w:val="24"/>
          <w:szCs w:val="24"/>
        </w:rPr>
        <w:t>sinusó</w:t>
      </w:r>
      <w:r w:rsidRPr="0091709F">
        <w:rPr>
          <w:rFonts w:ascii="Times New Roman" w:hAnsi="Times New Roman" w:cs="Times New Roman"/>
          <w:sz w:val="24"/>
          <w:szCs w:val="24"/>
        </w:rPr>
        <w:t>ide</w:t>
      </w:r>
      <w:proofErr w:type="spellEnd"/>
      <w:r w:rsidRPr="0091709F">
        <w:rPr>
          <w:rFonts w:ascii="Times New Roman" w:hAnsi="Times New Roman" w:cs="Times New Roman"/>
          <w:sz w:val="24"/>
          <w:szCs w:val="24"/>
        </w:rPr>
        <w:t xml:space="preserve"> de período um ano então foi utilizada:</w:t>
      </w:r>
    </w:p>
    <w:p w:rsidR="00774F00" w:rsidRPr="0091709F" w:rsidRDefault="00774F00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774F00" w:rsidRPr="00572890" w:rsidRDefault="00572890" w:rsidP="002D2C15">
      <w:pPr>
        <w:pStyle w:val="Textoprformatado"/>
        <w:jc w:val="center"/>
        <w:rPr>
          <w:rFonts w:ascii="Times New Roman" w:hAnsi="Times New Roman" w:cs="Times New Roman"/>
          <w:b/>
          <w:bCs/>
          <w:color w:val="800000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sen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365</m:t>
                  </m:r>
                </m:den>
              </m:f>
            </m:e>
          </m:d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365</m:t>
                  </m:r>
                </m:den>
              </m:f>
            </m:e>
          </m:d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sen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(2</m:t>
          </m:r>
          <m:r>
            <w:rPr>
              <w:rFonts w:ascii="Cambria Math" w:hAnsi="Cambria Math" w:cs="Times New Roman"/>
              <w:sz w:val="24"/>
              <w:szCs w:val="24"/>
            </w:rPr>
            <m:t>πx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)+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cos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(2</m:t>
          </m:r>
          <m:r>
            <w:rPr>
              <w:rFonts w:ascii="Cambria Math" w:hAnsi="Cambria Math" w:cs="Times New Roman"/>
              <w:sz w:val="24"/>
              <w:szCs w:val="24"/>
            </w:rPr>
            <m:t>πx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)</m:t>
          </m:r>
        </m:oMath>
      </m:oMathPara>
    </w:p>
    <w:p w:rsidR="00774F00" w:rsidRPr="00572890" w:rsidRDefault="00774F00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629C" w:rsidRPr="0091709F" w:rsidRDefault="0071629C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  <w:r w:rsidRPr="0057289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709F">
        <w:rPr>
          <w:rFonts w:ascii="Times New Roman" w:hAnsi="Times New Roman" w:cs="Times New Roman"/>
          <w:sz w:val="24"/>
          <w:szCs w:val="24"/>
        </w:rPr>
        <w:t xml:space="preserve">Queremos determinar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sub>
        </m:sSub>
      </m:oMath>
      <w:r w:rsidRPr="0091709F">
        <w:rPr>
          <w:rFonts w:ascii="Times New Roman" w:hAnsi="Times New Roman" w:cs="Times New Roman"/>
          <w:sz w:val="24"/>
          <w:szCs w:val="24"/>
        </w:rPr>
        <w:t xml:space="preserve"> tal que </w:t>
      </w:r>
      <w:r w:rsidRPr="002D2C15">
        <w:rPr>
          <w:rFonts w:ascii="Times New Roman" w:hAnsi="Times New Roman" w:cs="Times New Roman"/>
          <w:i/>
          <w:sz w:val="24"/>
          <w:szCs w:val="24"/>
        </w:rPr>
        <w:t>P(x)</w:t>
      </w:r>
      <w:r w:rsidRPr="0091709F">
        <w:rPr>
          <w:rFonts w:ascii="Times New Roman" w:hAnsi="Times New Roman" w:cs="Times New Roman"/>
          <w:sz w:val="24"/>
          <w:szCs w:val="24"/>
        </w:rPr>
        <w:t xml:space="preserve"> tenha a distância mínima dos pontos dados.</w:t>
      </w:r>
      <w:r w:rsidR="004541E3">
        <w:rPr>
          <w:rFonts w:ascii="Times New Roman" w:hAnsi="Times New Roman" w:cs="Times New Roman"/>
          <w:sz w:val="24"/>
          <w:szCs w:val="24"/>
        </w:rPr>
        <w:t xml:space="preserve"> Utilizamos o método dos mínimos quadrados.</w:t>
      </w:r>
    </w:p>
    <w:p w:rsidR="0071629C" w:rsidRDefault="0071629C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709F">
        <w:rPr>
          <w:rFonts w:ascii="Times New Roman" w:hAnsi="Times New Roman" w:cs="Times New Roman"/>
          <w:sz w:val="24"/>
          <w:szCs w:val="24"/>
        </w:rPr>
        <w:tab/>
      </w:r>
      <w:r w:rsidRPr="0091709F">
        <w:rPr>
          <w:rFonts w:ascii="Times New Roman" w:hAnsi="Times New Roman" w:cs="Times New Roman"/>
          <w:sz w:val="24"/>
          <w:szCs w:val="24"/>
          <w:lang w:val="en-US"/>
        </w:rPr>
        <w:t>Tome:</w:t>
      </w:r>
    </w:p>
    <w:p w:rsidR="002D2C15" w:rsidRPr="0091709F" w:rsidRDefault="002D2C15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71629C" w:rsidRPr="003808AA" w:rsidRDefault="001920C1" w:rsidP="002D2C15">
      <w:pPr>
        <w:pStyle w:val="Textoprformatado"/>
        <w:tabs>
          <w:tab w:val="left" w:pos="1560"/>
        </w:tabs>
        <w:ind w:left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</m:e>
            <m:sub>
              <m: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0</m:t>
              </m:r>
            </m:sub>
          </m:sSub>
          <m:r>
            <w:rPr>
              <w:rFonts w:ascii="Cambria Math" w:hAnsi="Times New Roman" w:cs="Times New Roman"/>
              <w:sz w:val="26"/>
              <w:szCs w:val="26"/>
              <w:lang w:val="en-US"/>
            </w:rPr>
            <m:t>=1</m:t>
          </m:r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</m:e>
            <m:sub>
              <m:r>
                <w:rPr>
                  <w:rFonts w:ascii="Cambria Math" w:hAnsi="Times New Roman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6"/>
              <w:szCs w:val="26"/>
              <w:lang w:val="en-US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sen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πx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</m:e>
            <m:sub>
              <m: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6"/>
              <w:szCs w:val="26"/>
              <w:lang w:val="en-US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πx</m:t>
                  </m:r>
                </m:e>
              </m:d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e>
          </m:func>
          <m:r>
            <m:rPr>
              <m:sty m:val="p"/>
            </m:rPr>
            <w:rPr>
              <w:rFonts w:ascii="Cambria Math" w:hAnsi="Times New Roman" w:cs="Times New Roman"/>
              <w:sz w:val="26"/>
              <w:szCs w:val="26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</m:e>
            <m:sub>
              <m: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6"/>
              <w:szCs w:val="26"/>
              <w:lang w:val="en-US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  <w:lang w:val="en-US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  <w:lang w:val="en-US"/>
                        </w:rPr>
                        <m:t>365</m:t>
                      </m:r>
                    </m:den>
                  </m:f>
                </m:e>
              </m:d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e>
          </m:func>
        </m:oMath>
      </m:oMathPara>
    </w:p>
    <w:p w:rsidR="0071629C" w:rsidRPr="003808AA" w:rsidRDefault="001920C1" w:rsidP="002D2C15">
      <w:pPr>
        <w:widowControl/>
        <w:tabs>
          <w:tab w:val="left" w:pos="1560"/>
        </w:tabs>
        <w:suppressAutoHyphens w:val="0"/>
        <w:ind w:left="709"/>
        <w:jc w:val="both"/>
        <w:rPr>
          <w:rFonts w:ascii="Times New Roman" w:eastAsia="DejaVu Sans Mono" w:hAnsi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DejaVu Sans Mono" w:hAnsi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φ</m:t>
              </m:r>
            </m:e>
            <m:sub>
              <m:r>
                <w:rPr>
                  <w:rFonts w:ascii="Cambria Math" w:hAnsi="Times New Roman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Times New Roman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Times New Roman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/>
                  <w:sz w:val="26"/>
                  <w:szCs w:val="2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DejaVu Sans Mono" w:hAnsi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6"/>
                          <w:szCs w:val="26"/>
                        </w:rPr>
                        <m:t>365</m:t>
                      </m:r>
                    </m:den>
                  </m:f>
                </m:e>
              </m:d>
              <m:ctrlPr>
                <w:rPr>
                  <w:rFonts w:ascii="Cambria Math" w:hAnsi="Times New Roman"/>
                  <w:i/>
                  <w:sz w:val="26"/>
                  <w:szCs w:val="26"/>
                </w:rPr>
              </m:ctrlPr>
            </m:e>
          </m:func>
        </m:oMath>
      </m:oMathPara>
    </w:p>
    <w:p w:rsidR="0071629C" w:rsidRPr="0091709F" w:rsidRDefault="0071629C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71629C" w:rsidRPr="0091709F" w:rsidRDefault="0071629C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DF28BA" w:rsidRDefault="0071629C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  <w:r w:rsidRPr="0091709F">
        <w:rPr>
          <w:rFonts w:ascii="Times New Roman" w:hAnsi="Times New Roman" w:cs="Times New Roman"/>
          <w:sz w:val="24"/>
          <w:szCs w:val="24"/>
        </w:rPr>
        <w:tab/>
      </w:r>
      <w:r w:rsidR="00DF28BA">
        <w:rPr>
          <w:rFonts w:ascii="Times New Roman" w:hAnsi="Times New Roman" w:cs="Times New Roman"/>
          <w:sz w:val="24"/>
          <w:szCs w:val="24"/>
        </w:rPr>
        <w:t>Como já especificado anteriormente utilizaremos o seguinte produto escalar</w:t>
      </w:r>
      <w:r w:rsidRPr="0091709F">
        <w:rPr>
          <w:rFonts w:ascii="Times New Roman" w:hAnsi="Times New Roman" w:cs="Times New Roman"/>
          <w:sz w:val="24"/>
          <w:szCs w:val="24"/>
        </w:rPr>
        <w:t>:</w:t>
      </w:r>
    </w:p>
    <w:p w:rsidR="00DF28BA" w:rsidRDefault="00DF28BA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71629C" w:rsidRDefault="001920C1" w:rsidP="00DF28BA">
      <w:pPr>
        <w:pStyle w:val="Textoprformatado"/>
        <w:ind w:left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Times New Roman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3808AA" w:rsidRPr="0091709F" w:rsidRDefault="003808AA" w:rsidP="00DF28BA">
      <w:pPr>
        <w:pStyle w:val="Textoprformatad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E2B99" w:rsidRPr="0091709F" w:rsidRDefault="00AE2B99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D96AE5" w:rsidRPr="0091709F" w:rsidRDefault="00DF28BA" w:rsidP="00DF28BA">
      <w:pPr>
        <w:pStyle w:val="Textoprformatad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resolvendo </w:t>
      </w:r>
      <w:r w:rsidR="00D96AE5" w:rsidRPr="0091709F">
        <w:rPr>
          <w:rFonts w:ascii="Times New Roman" w:hAnsi="Times New Roman" w:cs="Times New Roman"/>
          <w:sz w:val="24"/>
          <w:szCs w:val="24"/>
        </w:rPr>
        <w:t>o sistema A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D96AE5" w:rsidRPr="0091709F">
        <w:rPr>
          <w:rFonts w:ascii="Times New Roman" w:hAnsi="Times New Roman" w:cs="Times New Roman"/>
          <w:sz w:val="24"/>
          <w:szCs w:val="24"/>
        </w:rPr>
        <w:t xml:space="preserve"> = b onde:</w:t>
      </w:r>
    </w:p>
    <w:p w:rsidR="00784E7F" w:rsidRPr="0091709F" w:rsidRDefault="00D96AE5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  <w:r w:rsidRPr="0091709F">
        <w:rPr>
          <w:rFonts w:ascii="Times New Roman" w:hAnsi="Times New Roman" w:cs="Times New Roman"/>
          <w:sz w:val="24"/>
          <w:szCs w:val="24"/>
        </w:rPr>
        <w:tab/>
      </w:r>
    </w:p>
    <w:p w:rsidR="00D96AE5" w:rsidRPr="0091709F" w:rsidRDefault="00414B46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A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r w:rsidR="00784E7F" w:rsidRPr="0091709F">
        <w:rPr>
          <w:rFonts w:ascii="Times New Roman" w:hAnsi="Times New Roman" w:cs="Times New Roman"/>
          <w:sz w:val="24"/>
          <w:szCs w:val="24"/>
        </w:rPr>
        <w:br/>
      </w:r>
      <w:r w:rsidRPr="0091709F">
        <w:rPr>
          <w:rFonts w:ascii="Times New Roman" w:hAnsi="Times New Roman" w:cs="Times New Roman"/>
          <w:sz w:val="24"/>
          <w:szCs w:val="24"/>
        </w:rPr>
        <w:br/>
      </w:r>
      <w:r w:rsidR="00784E7F" w:rsidRPr="0091709F">
        <w:rPr>
          <w:rFonts w:ascii="Times New Roman" w:hAnsi="Times New Roman" w:cs="Times New Roman"/>
          <w:sz w:val="24"/>
          <w:szCs w:val="24"/>
        </w:rPr>
        <w:br/>
      </w:r>
      <w:r w:rsidRPr="0091709F">
        <w:rPr>
          <w:rFonts w:ascii="Times New Roman" w:hAnsi="Times New Roman" w:cs="Times New Roman"/>
          <w:sz w:val="24"/>
          <w:szCs w:val="24"/>
        </w:rPr>
        <w:tab/>
      </w:r>
      <w:r w:rsidRPr="009170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1709F"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:rsidR="00414B46" w:rsidRPr="003808AA" w:rsidRDefault="00414B46" w:rsidP="00F34E2F">
      <w:pPr>
        <w:pStyle w:val="Textoprformatado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b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f</m:t>
                    </m:r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 xml:space="preserve"> 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f</m:t>
                    </m:r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 xml:space="preserve"> ,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Times New Roman" w:cs="Times New Roman"/>
                            <w:i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f</m:t>
                          </m:r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 xml:space="preserve"> 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f</m:t>
                          </m:r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 xml:space="preserve"> 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f</m:t>
                          </m:r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 xml:space="preserve"> 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6"/>
                                  <w:szCs w:val="26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sz w:val="26"/>
                              <w:szCs w:val="26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D5B99" w:rsidRDefault="008904F7" w:rsidP="00F34E2F">
      <w:pPr>
        <w:pStyle w:val="Textoprformatado"/>
        <w:jc w:val="both"/>
        <w:rPr>
          <w:rFonts w:ascii="Times New Roman" w:hAnsi="Times New Roman" w:cs="Times New Roman"/>
          <w:b/>
          <w:bCs/>
          <w:color w:val="800000"/>
          <w:sz w:val="24"/>
          <w:szCs w:val="24"/>
        </w:rPr>
      </w:pPr>
      <w:r w:rsidRPr="0091709F">
        <w:rPr>
          <w:rFonts w:ascii="Times New Roman" w:hAnsi="Times New Roman" w:cs="Times New Roman"/>
          <w:b/>
          <w:bCs/>
          <w:color w:val="800000"/>
          <w:sz w:val="24"/>
          <w:szCs w:val="24"/>
        </w:rPr>
        <w:tab/>
      </w:r>
    </w:p>
    <w:p w:rsidR="00DF28BA" w:rsidRDefault="00DF28BA" w:rsidP="00F34E2F">
      <w:pPr>
        <w:pStyle w:val="Textoprformatado"/>
        <w:jc w:val="both"/>
        <w:rPr>
          <w:rFonts w:ascii="Times New Roman" w:hAnsi="Times New Roman" w:cs="Times New Roman"/>
          <w:b/>
          <w:bCs/>
          <w:color w:val="800000"/>
          <w:sz w:val="24"/>
          <w:szCs w:val="24"/>
        </w:rPr>
      </w:pPr>
    </w:p>
    <w:p w:rsidR="00DF28BA" w:rsidRPr="00DF28BA" w:rsidRDefault="00DF28BA" w:rsidP="00F34E2F">
      <w:pPr>
        <w:pStyle w:val="Textoprformatad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28BA">
        <w:rPr>
          <w:rFonts w:ascii="Times New Roman" w:hAnsi="Times New Roman" w:cs="Times New Roman"/>
          <w:bCs/>
          <w:sz w:val="24"/>
          <w:szCs w:val="24"/>
        </w:rPr>
        <w:tab/>
        <w:t>Calculando o</w:t>
      </w:r>
      <w:r w:rsidR="009D047D">
        <w:rPr>
          <w:rFonts w:ascii="Times New Roman" w:hAnsi="Times New Roman" w:cs="Times New Roman"/>
          <w:bCs/>
          <w:sz w:val="24"/>
          <w:szCs w:val="24"/>
        </w:rPr>
        <w:t>s produtos internos com as funçõ</w:t>
      </w:r>
      <w:r w:rsidRPr="00DF28BA">
        <w:rPr>
          <w:rFonts w:ascii="Times New Roman" w:hAnsi="Times New Roman" w:cs="Times New Roman"/>
          <w:bCs/>
          <w:sz w:val="24"/>
          <w:szCs w:val="24"/>
        </w:rPr>
        <w:t>es especificadas obtemos:</w:t>
      </w:r>
    </w:p>
    <w:p w:rsidR="00DF28BA" w:rsidRPr="00DF28BA" w:rsidRDefault="00DF28BA" w:rsidP="00F34E2F">
      <w:pPr>
        <w:pStyle w:val="Textoprformatad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Cambria Math" w:hAnsi="Cambria Math" w:cs="Times New Roman"/>
          <w:sz w:val="28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cGpRule m:val="2"/>
                  <m:cGp m:val="8"/>
                  <m:mcs>
                    <m:mc>
                      <m:mcPr>
                        <m:count m:val="5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8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8403.0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3.040644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4.303823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3.551173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6.687539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3.040644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4225.14339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16.562987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5.485755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4.232300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4.303823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16.562987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4177.85661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14.017134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2.678668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3.551173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5.485755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14.017134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4203.363376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3.004999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6.687539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4.232300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2.678668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3.004999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4199.63662</m:t>
                    </m:r>
                  </m:e>
                </m:mr>
              </m:m>
            </m:e>
          </m:d>
        </m:oMath>
      </m:oMathPara>
    </w:p>
    <w:p w:rsidR="00DF28BA" w:rsidRPr="00DF28BA" w:rsidRDefault="00DF28BA" w:rsidP="00F34E2F">
      <w:pPr>
        <w:pStyle w:val="Textoprformatad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F28BA" w:rsidRPr="00DF28BA" w:rsidRDefault="00DF28BA" w:rsidP="00F34E2F">
      <w:pPr>
        <w:pStyle w:val="Textoprformatad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F28BA" w:rsidRPr="00DF28BA" w:rsidRDefault="004541E3" w:rsidP="00F34E2F">
      <w:pPr>
        <w:pStyle w:val="Textoprformatado"/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b=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15.447785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2.405357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4.715783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-3.642269</m:t>
                        </m: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-2.442783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DF28BA" w:rsidRPr="00DF28BA" w:rsidRDefault="00DF28BA" w:rsidP="00F34E2F">
      <w:pPr>
        <w:pStyle w:val="Textoprformatad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F28BA" w:rsidRDefault="00DF28BA" w:rsidP="00F34E2F">
      <w:pPr>
        <w:pStyle w:val="Textoprformatad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4541E3" w:rsidRDefault="004541E3" w:rsidP="004541E3">
      <w:pPr>
        <w:pStyle w:val="Textoprformatad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Assim obtemos o seguinte sistema:</w:t>
      </w:r>
    </w:p>
    <w:p w:rsidR="004541E3" w:rsidRDefault="004541E3" w:rsidP="004541E3">
      <w:pPr>
        <w:pStyle w:val="Textoprformatado"/>
        <w:ind w:firstLine="709"/>
        <w:jc w:val="both"/>
        <w:rPr>
          <w:rFonts w:ascii="Times New Roman" w:hAnsi="Times New Roman" w:cs="Times New Roman"/>
          <w:b/>
          <w:bCs/>
          <w:color w:val="800000"/>
          <w:sz w:val="24"/>
          <w:szCs w:val="24"/>
        </w:rPr>
      </w:pPr>
    </w:p>
    <w:p w:rsidR="00DF28BA" w:rsidRDefault="00DF28BA" w:rsidP="00F34E2F">
      <w:pPr>
        <w:pStyle w:val="Textoprformatado"/>
        <w:jc w:val="both"/>
        <w:rPr>
          <w:rFonts w:ascii="Times New Roman" w:hAnsi="Times New Roman" w:cs="Times New Roman"/>
          <w:b/>
          <w:bCs/>
          <w:color w:val="800000"/>
          <w:sz w:val="24"/>
          <w:szCs w:val="24"/>
        </w:rPr>
      </w:pPr>
    </w:p>
    <w:p w:rsidR="00DF28BA" w:rsidRDefault="001920C1" w:rsidP="00F34E2F">
      <w:pPr>
        <w:pStyle w:val="Textoprformatado"/>
        <w:jc w:val="both"/>
        <w:rPr>
          <w:rFonts w:ascii="Times New Roman" w:hAnsi="Times New Roman" w:cs="Times New Roman"/>
          <w:b/>
          <w:bCs/>
          <w:color w:val="800000"/>
          <w:sz w:val="24"/>
          <w:szCs w:val="24"/>
        </w:rPr>
      </w:pPr>
      <m:oMathPara>
        <m:oMath>
          <m:d>
            <m:d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5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800000"/>
                      <w:sz w:val="22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8403.0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3.040644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2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4.303823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2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3.551173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6.687539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3.040644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2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4225.14339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2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16.562987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2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5.485755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2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4.232300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4.303823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2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16.562987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2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4177.85661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2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14.017134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2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2.678668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3.551173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5.485755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2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14.017134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2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4203.363376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3.004999</m:t>
                    </m:r>
                  </m:e>
                </m:mr>
                <m:mr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6.687539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4.232300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2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2.678668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800000"/>
                        <w:sz w:val="22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3.004999</m:t>
                    </m:r>
                  </m:e>
                  <m:e>
                    <m:r>
                      <w:rPr>
                        <w:rFonts w:ascii="Cambria Math" w:hAnsi="Times New Roman" w:cs="Times New Roman"/>
                        <w:sz w:val="22"/>
                        <w:szCs w:val="24"/>
                      </w:rPr>
                      <m:t>4199.63662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Times New Roman" w:cs="Times New Roman"/>
              <w:sz w:val="22"/>
              <w:szCs w:val="24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2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2"/>
                        <w:szCs w:val="24"/>
                      </w:rPr>
                      <m:t>129856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10256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19684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-15278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-10147</m:t>
                    </m:r>
                  </m:e>
                </m:mr>
              </m:m>
            </m:e>
          </m:d>
        </m:oMath>
      </m:oMathPara>
    </w:p>
    <w:p w:rsidR="00DF28BA" w:rsidRDefault="00DF28BA" w:rsidP="00F34E2F">
      <w:pPr>
        <w:pStyle w:val="Textoprformatado"/>
        <w:jc w:val="both"/>
        <w:rPr>
          <w:rFonts w:ascii="Times New Roman" w:hAnsi="Times New Roman" w:cs="Times New Roman"/>
          <w:b/>
          <w:bCs/>
          <w:color w:val="800000"/>
          <w:sz w:val="24"/>
          <w:szCs w:val="24"/>
        </w:rPr>
      </w:pPr>
    </w:p>
    <w:p w:rsidR="00DF28BA" w:rsidRDefault="00BF3A11" w:rsidP="00F34E2F">
      <w:pPr>
        <w:pStyle w:val="Textoprformatad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Resolvemos este sistema linear pelo método de Gauss-Jordan assim obtendo:</w:t>
      </w:r>
    </w:p>
    <w:p w:rsidR="00BF3A11" w:rsidRPr="00BF3A11" w:rsidRDefault="00BF3A11" w:rsidP="00F34E2F">
      <w:pPr>
        <w:pStyle w:val="Textoprformatad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DF28BA" w:rsidRDefault="00DF28BA" w:rsidP="00F34E2F">
      <w:pPr>
        <w:pStyle w:val="Textoprformatado"/>
        <w:jc w:val="both"/>
        <w:rPr>
          <w:rFonts w:ascii="Times New Roman" w:hAnsi="Times New Roman" w:cs="Times New Roman"/>
          <w:b/>
          <w:bCs/>
          <w:color w:val="800000"/>
          <w:sz w:val="24"/>
          <w:szCs w:val="24"/>
        </w:rPr>
      </w:pPr>
    </w:p>
    <w:p w:rsidR="00DF28BA" w:rsidRPr="003808AA" w:rsidRDefault="001920C1" w:rsidP="0037283D">
      <w:pPr>
        <w:pStyle w:val="Textoprformatado"/>
        <w:ind w:left="709"/>
        <w:jc w:val="both"/>
        <w:rPr>
          <w:rFonts w:ascii="Times New Roman" w:hAnsi="Times New Roman" w:cs="Times New Roman"/>
          <w:b/>
          <w:bCs/>
          <w:color w:val="800000"/>
          <w:sz w:val="26"/>
          <w:szCs w:val="26"/>
        </w:rPr>
      </w:pPr>
      <m:oMathPara>
        <m:oMathParaPr>
          <m:jc m:val="left"/>
        </m:oMathParaPr>
        <m:oMath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*</m:t>
                    </m:r>
                  </m:sup>
                </m:sSub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6"/>
                    <w:szCs w:val="26"/>
                  </w:rPr>
                  <m:t>15.447785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*</m:t>
                    </m:r>
                  </m:sup>
                </m:sSub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6"/>
                    <w:szCs w:val="26"/>
                  </w:rPr>
                  <m:t>2.405357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*</m:t>
                    </m:r>
                  </m:sup>
                </m:sSub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6"/>
                    <w:szCs w:val="26"/>
                  </w:rPr>
                  <m:t>4.715783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*</m:t>
                    </m:r>
                  </m:sup>
                </m:sSub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6"/>
                    <w:szCs w:val="26"/>
                  </w:rPr>
                  <m:t>-3.642269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Cambria Math"/>
                        <w:sz w:val="26"/>
                        <w:szCs w:val="26"/>
                      </w:rPr>
                      <m:t>*</m:t>
                    </m:r>
                  </m:sup>
                </m:sSub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6"/>
                    <w:szCs w:val="26"/>
                  </w:rPr>
                  <m:t>-2.442783</m:t>
                </m:r>
              </m:e>
            </m:mr>
          </m:m>
        </m:oMath>
      </m:oMathPara>
    </w:p>
    <w:p w:rsidR="00DF28BA" w:rsidRDefault="00DF28BA" w:rsidP="00F34E2F">
      <w:pPr>
        <w:pStyle w:val="Textoprformatado"/>
        <w:jc w:val="both"/>
        <w:rPr>
          <w:rFonts w:ascii="Times New Roman" w:hAnsi="Times New Roman" w:cs="Times New Roman"/>
          <w:b/>
          <w:bCs/>
          <w:color w:val="800000"/>
          <w:sz w:val="24"/>
          <w:szCs w:val="24"/>
        </w:rPr>
      </w:pPr>
    </w:p>
    <w:p w:rsidR="003808AA" w:rsidRDefault="0037283D" w:rsidP="00F34E2F">
      <w:pPr>
        <w:pStyle w:val="Textoprformatado"/>
        <w:jc w:val="both"/>
        <w:rPr>
          <w:rFonts w:ascii="Times New Roman" w:hAnsi="Times New Roman" w:cs="Times New Roman"/>
          <w:b/>
          <w:bCs/>
          <w:color w:val="8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00000"/>
          <w:sz w:val="24"/>
          <w:szCs w:val="24"/>
        </w:rPr>
        <w:tab/>
      </w:r>
    </w:p>
    <w:p w:rsidR="003808AA" w:rsidRDefault="003808AA" w:rsidP="003808AA">
      <w:pPr>
        <w:pStyle w:val="Textoprformatado"/>
        <w:ind w:firstLine="709"/>
        <w:jc w:val="both"/>
        <w:rPr>
          <w:rFonts w:ascii="Times New Roman" w:hAnsi="Times New Roman" w:cs="Times New Roman"/>
          <w:b/>
          <w:bCs/>
          <w:color w:val="800000"/>
          <w:sz w:val="24"/>
          <w:szCs w:val="24"/>
        </w:rPr>
      </w:pPr>
    </w:p>
    <w:p w:rsidR="003808AA" w:rsidRDefault="003808AA" w:rsidP="003808AA">
      <w:pPr>
        <w:pStyle w:val="Textoprformatado"/>
        <w:ind w:firstLine="709"/>
        <w:jc w:val="both"/>
        <w:rPr>
          <w:rFonts w:ascii="Times New Roman" w:hAnsi="Times New Roman" w:cs="Times New Roman"/>
          <w:b/>
          <w:bCs/>
          <w:color w:val="800000"/>
          <w:sz w:val="24"/>
          <w:szCs w:val="24"/>
        </w:rPr>
      </w:pPr>
    </w:p>
    <w:p w:rsidR="003808AA" w:rsidRDefault="003808AA" w:rsidP="003808AA">
      <w:pPr>
        <w:pStyle w:val="Textoprformatado"/>
        <w:ind w:firstLine="709"/>
        <w:jc w:val="both"/>
        <w:rPr>
          <w:rFonts w:ascii="Times New Roman" w:hAnsi="Times New Roman" w:cs="Times New Roman"/>
          <w:b/>
          <w:bCs/>
          <w:color w:val="800000"/>
          <w:sz w:val="24"/>
          <w:szCs w:val="24"/>
        </w:rPr>
      </w:pPr>
    </w:p>
    <w:p w:rsidR="003808AA" w:rsidRDefault="003808AA" w:rsidP="003808AA">
      <w:pPr>
        <w:pStyle w:val="Textoprformatado"/>
        <w:ind w:firstLine="709"/>
        <w:jc w:val="both"/>
        <w:rPr>
          <w:rFonts w:ascii="Times New Roman" w:hAnsi="Times New Roman" w:cs="Times New Roman"/>
          <w:b/>
          <w:bCs/>
          <w:color w:val="800000"/>
          <w:sz w:val="24"/>
          <w:szCs w:val="24"/>
        </w:rPr>
      </w:pPr>
    </w:p>
    <w:p w:rsidR="00DF28BA" w:rsidRDefault="0037283D" w:rsidP="003808AA">
      <w:pPr>
        <w:pStyle w:val="Textoprformatad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728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E assim encontramos a função que nos da </w:t>
      </w:r>
      <w:proofErr w:type="gramStart"/>
      <w:r w:rsidRPr="003728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proofErr w:type="gramEnd"/>
      <w:r w:rsidRPr="003728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melhor aproximação dos dados no sentido dos mínimos quadrados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</w:p>
    <w:p w:rsidR="00572890" w:rsidRDefault="00572890" w:rsidP="0037283D">
      <w:pPr>
        <w:pStyle w:val="Textoprformatad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DF28BA" w:rsidRPr="00572890" w:rsidRDefault="001920C1" w:rsidP="00F34E2F">
      <w:pPr>
        <w:pStyle w:val="Textoprformatado"/>
        <w:jc w:val="both"/>
        <w:rPr>
          <w:rFonts w:ascii="Times New Roman" w:hAnsi="Times New Roman" w:cs="Times New Roman"/>
          <w:b/>
          <w:bCs/>
          <w:color w:val="800000"/>
          <w:sz w:val="22"/>
          <w:szCs w:val="23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3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3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Cs w:val="23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Cs w:val="23"/>
                </w:rPr>
              </m:ctrlPr>
            </m:dPr>
            <m:e>
              <m:r>
                <w:rPr>
                  <w:rFonts w:ascii="Cambria Math" w:hAnsi="Cambria Math" w:cs="Times New Roman"/>
                  <w:szCs w:val="23"/>
                </w:rPr>
                <m:t>x</m:t>
              </m:r>
            </m:e>
          </m:d>
          <m:r>
            <w:rPr>
              <w:rFonts w:ascii="Cambria Math" w:hAnsi="Times New Roman" w:cs="Times New Roman"/>
              <w:szCs w:val="23"/>
              <w:lang w:val="en-US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Cs w:val="23"/>
              <w:lang w:val="en-US"/>
            </w:rPr>
            <m:t>15.447785</m:t>
          </m:r>
          <m:r>
            <w:rPr>
              <w:rFonts w:ascii="Cambria Math" w:hAnsi="Times New Roman" w:cs="Times New Roman"/>
              <w:szCs w:val="23"/>
              <w:lang w:val="en-US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Cs w:val="23"/>
              <w:lang w:val="en-US"/>
            </w:rPr>
            <m:t>2.405357</m:t>
          </m:r>
          <m:r>
            <w:rPr>
              <w:rFonts w:ascii="Cambria Math" w:hAnsi="Cambria Math" w:cs="Times New Roman"/>
              <w:szCs w:val="23"/>
            </w:rPr>
            <m:t>sen</m:t>
          </m:r>
          <m:d>
            <m:dPr>
              <m:ctrlPr>
                <w:rPr>
                  <w:rFonts w:ascii="Cambria Math" w:hAnsi="Times New Roman" w:cs="Times New Roman"/>
                  <w:i/>
                  <w:szCs w:val="23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Cs w:val="23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Cs w:val="23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3"/>
                    </w:rPr>
                    <m:t>π</m:t>
                  </m:r>
                  <m:r>
                    <w:rPr>
                      <w:rFonts w:ascii="Cambria Math" w:hAnsi="Cambria Math" w:cs="Times New Roman"/>
                      <w:szCs w:val="23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Times New Roman" w:cs="Times New Roman"/>
                      <w:szCs w:val="23"/>
                      <w:lang w:val="en-US"/>
                    </w:rPr>
                    <m:t>365</m:t>
                  </m:r>
                </m:den>
              </m:f>
            </m:e>
          </m:d>
          <m:r>
            <w:rPr>
              <w:rFonts w:ascii="Cambria Math" w:hAnsi="Times New Roman" w:cs="Times New Roman"/>
              <w:szCs w:val="23"/>
              <w:lang w:val="en-US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Cs w:val="23"/>
              <w:lang w:val="en-US"/>
            </w:rPr>
            <m:t>4.715783</m:t>
          </m:r>
          <m:r>
            <w:rPr>
              <w:rFonts w:ascii="Cambria Math" w:hAnsi="Cambria Math" w:cs="Times New Roman"/>
              <w:szCs w:val="23"/>
            </w:rPr>
            <m:t>cos</m:t>
          </m:r>
          <m:d>
            <m:dPr>
              <m:ctrlPr>
                <w:rPr>
                  <w:rFonts w:ascii="Cambria Math" w:hAnsi="Times New Roman" w:cs="Times New Roman"/>
                  <w:i/>
                  <w:szCs w:val="23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Cs w:val="23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Cs w:val="23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3"/>
                    </w:rPr>
                    <m:t>π</m:t>
                  </m:r>
                  <m:r>
                    <w:rPr>
                      <w:rFonts w:ascii="Cambria Math" w:hAnsi="Cambria Math" w:cs="Times New Roman"/>
                      <w:szCs w:val="23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Times New Roman" w:cs="Times New Roman"/>
                      <w:szCs w:val="23"/>
                      <w:lang w:val="en-US"/>
                    </w:rPr>
                    <m:t>365</m:t>
                  </m:r>
                </m:den>
              </m:f>
            </m:e>
          </m:d>
          <m:r>
            <m:rPr>
              <m:sty m:val="p"/>
            </m:rPr>
            <w:rPr>
              <w:rFonts w:ascii="Times New Roman" w:hAnsi="Times New Roman" w:cs="Times New Roman"/>
              <w:color w:val="000000" w:themeColor="text1"/>
              <w:szCs w:val="23"/>
              <w:lang w:val="en-US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Cs w:val="23"/>
              <w:lang w:val="en-US"/>
            </w:rPr>
            <m:t>3.642269</m:t>
          </m:r>
          <m:r>
            <w:rPr>
              <w:rFonts w:ascii="Cambria Math" w:hAnsi="Cambria Math" w:cs="Times New Roman"/>
              <w:szCs w:val="23"/>
            </w:rPr>
            <m:t>sen</m:t>
          </m:r>
          <m:d>
            <m:dPr>
              <m:ctrlPr>
                <w:rPr>
                  <w:rFonts w:ascii="Cambria Math" w:hAnsi="Times New Roman" w:cs="Times New Roman"/>
                  <w:i/>
                  <w:szCs w:val="23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Cs w:val="23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Cs w:val="23"/>
                </w:rPr>
                <m:t>πx</m:t>
              </m:r>
            </m:e>
          </m:d>
          <m:r>
            <m:rPr>
              <m:sty m:val="p"/>
            </m:rPr>
            <w:rPr>
              <w:rFonts w:ascii="Times New Roman" w:hAnsi="Times New Roman" w:cs="Times New Roman"/>
              <w:color w:val="000000" w:themeColor="text1"/>
              <w:szCs w:val="23"/>
              <w:lang w:val="en-US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Cs w:val="23"/>
              <w:lang w:val="en-US"/>
            </w:rPr>
            <m:t>2.442783</m:t>
          </m:r>
          <m:r>
            <w:rPr>
              <w:rFonts w:ascii="Cambria Math" w:hAnsi="Cambria Math" w:cs="Times New Roman"/>
              <w:szCs w:val="23"/>
            </w:rPr>
            <m:t>cos</m:t>
          </m:r>
          <m:d>
            <m:dPr>
              <m:ctrlPr>
                <w:rPr>
                  <w:rFonts w:ascii="Cambria Math" w:hAnsi="Times New Roman" w:cs="Times New Roman"/>
                  <w:i/>
                  <w:szCs w:val="23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Cs w:val="23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Cs w:val="23"/>
                </w:rPr>
                <m:t>πx</m:t>
              </m:r>
            </m:e>
          </m:d>
        </m:oMath>
      </m:oMathPara>
    </w:p>
    <w:p w:rsidR="00DF28BA" w:rsidRPr="00572890" w:rsidRDefault="00DF28BA" w:rsidP="00F34E2F">
      <w:pPr>
        <w:pStyle w:val="Textoprformatado"/>
        <w:jc w:val="both"/>
        <w:rPr>
          <w:rFonts w:ascii="Times New Roman" w:hAnsi="Times New Roman" w:cs="Times New Roman"/>
          <w:b/>
          <w:bCs/>
          <w:color w:val="800000"/>
          <w:sz w:val="22"/>
          <w:szCs w:val="24"/>
          <w:lang w:val="en-US"/>
        </w:rPr>
      </w:pPr>
    </w:p>
    <w:p w:rsidR="00DF28BA" w:rsidRPr="00572890" w:rsidRDefault="00572890" w:rsidP="00F34E2F">
      <w:pPr>
        <w:pStyle w:val="Textoprformatad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00000"/>
          <w:sz w:val="24"/>
          <w:szCs w:val="24"/>
          <w:lang w:val="en-US"/>
        </w:rPr>
        <w:tab/>
      </w:r>
      <w:r w:rsidRPr="005728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partir disto, gráficos foram gerados.</w:t>
      </w:r>
    </w:p>
    <w:p w:rsidR="00572890" w:rsidRPr="00572890" w:rsidRDefault="00572890" w:rsidP="00F34E2F">
      <w:pPr>
        <w:pStyle w:val="Textoprformatado"/>
        <w:jc w:val="both"/>
        <w:rPr>
          <w:rFonts w:ascii="Times New Roman" w:hAnsi="Times New Roman" w:cs="Times New Roman"/>
          <w:b/>
          <w:bCs/>
          <w:color w:val="800000"/>
          <w:sz w:val="24"/>
          <w:szCs w:val="24"/>
        </w:rPr>
      </w:pPr>
    </w:p>
    <w:p w:rsidR="00DF28BA" w:rsidRPr="00572890" w:rsidRDefault="00DF28BA" w:rsidP="00F34E2F">
      <w:pPr>
        <w:pStyle w:val="Textoprformatado"/>
        <w:jc w:val="both"/>
        <w:rPr>
          <w:rFonts w:ascii="Times New Roman" w:hAnsi="Times New Roman" w:cs="Times New Roman"/>
          <w:b/>
          <w:bCs/>
          <w:color w:val="800000"/>
          <w:sz w:val="24"/>
          <w:szCs w:val="24"/>
        </w:rPr>
      </w:pPr>
    </w:p>
    <w:p w:rsidR="00DF28BA" w:rsidRPr="003F25C0" w:rsidRDefault="00572890" w:rsidP="00F34E2F">
      <w:pPr>
        <w:pStyle w:val="Textoprformatad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F25C0">
        <w:rPr>
          <w:rFonts w:ascii="Times New Roman" w:hAnsi="Times New Roman" w:cs="Times New Roman"/>
          <w:b/>
          <w:bCs/>
          <w:color w:val="800000"/>
          <w:sz w:val="24"/>
          <w:szCs w:val="24"/>
        </w:rPr>
        <w:tab/>
      </w:r>
      <w:r w:rsidRPr="003F25C0">
        <w:rPr>
          <w:rFonts w:ascii="Times New Roman" w:hAnsi="Times New Roman" w:cs="Times New Roman"/>
          <w:b/>
          <w:bCs/>
          <w:color w:val="000000" w:themeColor="text1"/>
          <w:sz w:val="32"/>
          <w:szCs w:val="24"/>
        </w:rPr>
        <w:t>3.3 - Gráficos obtidos</w:t>
      </w:r>
    </w:p>
    <w:p w:rsidR="001D5B99" w:rsidRPr="00E314B3" w:rsidRDefault="001D5B99" w:rsidP="00F34E2F">
      <w:pPr>
        <w:pStyle w:val="Textoprformatado"/>
        <w:jc w:val="both"/>
        <w:rPr>
          <w:rFonts w:ascii="Times New Roman" w:hAnsi="Times New Roman" w:cs="Times New Roman"/>
          <w:b/>
          <w:bCs/>
          <w:color w:val="800000"/>
          <w:sz w:val="24"/>
          <w:szCs w:val="24"/>
        </w:rPr>
      </w:pPr>
    </w:p>
    <w:p w:rsidR="00B70B66" w:rsidRDefault="00572890" w:rsidP="00E314B3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Após a obtermos a função </w:t>
      </w:r>
      <w:r w:rsidRPr="00F34E2F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i/>
          <w:color w:val="000000"/>
          <w:sz w:val="24"/>
          <w:szCs w:val="24"/>
          <w:vertAlign w:val="superscript"/>
        </w:rPr>
        <w:t>*</w:t>
      </w:r>
      <w:r w:rsidRPr="00F34E2F">
        <w:rPr>
          <w:rFonts w:ascii="Times New Roman" w:hAnsi="Times New Roman" w:cs="Times New Roman"/>
          <w:i/>
          <w:color w:val="000000"/>
          <w:sz w:val="24"/>
          <w:szCs w:val="24"/>
        </w:rPr>
        <w:t>(x)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fizemos a utilização do aplicativo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gnuPLOT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</w:t>
      </w:r>
      <w:r w:rsidR="00B70B66">
        <w:rPr>
          <w:rFonts w:ascii="Times New Roman" w:hAnsi="Times New Roman" w:cs="Times New Roman"/>
          <w:color w:val="000000"/>
          <w:sz w:val="24"/>
          <w:szCs w:val="24"/>
        </w:rPr>
        <w:t>representar graficamente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os resultados obtidos.</w:t>
      </w:r>
      <w:r w:rsidR="00E31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0B66">
        <w:rPr>
          <w:rFonts w:ascii="Times New Roman" w:hAnsi="Times New Roman" w:cs="Times New Roman"/>
          <w:color w:val="000000"/>
          <w:sz w:val="24"/>
          <w:szCs w:val="24"/>
        </w:rPr>
        <w:t>Mostraremos primeira mente abaixo o gráfico gerado pelo conjunto de pontos armazenados no arquivo “temperatura.dat” dado. O g</w:t>
      </w:r>
      <w:r w:rsidR="00C60850">
        <w:rPr>
          <w:rFonts w:ascii="Times New Roman" w:hAnsi="Times New Roman" w:cs="Times New Roman"/>
          <w:color w:val="000000"/>
          <w:sz w:val="24"/>
          <w:szCs w:val="24"/>
        </w:rPr>
        <w:t>ráf</w:t>
      </w:r>
      <w:r w:rsidR="00B70B66">
        <w:rPr>
          <w:rFonts w:ascii="Times New Roman" w:hAnsi="Times New Roman" w:cs="Times New Roman"/>
          <w:color w:val="000000"/>
          <w:sz w:val="24"/>
          <w:szCs w:val="24"/>
        </w:rPr>
        <w:t>ico é representado por linhas para melhor visualização</w:t>
      </w:r>
      <w:r w:rsidR="00471B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71B81" w:rsidRDefault="00471B81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71B81" w:rsidRDefault="00471B81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71B81" w:rsidRDefault="008B2F01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96000" cy="3552825"/>
            <wp:effectExtent l="19050" t="0" r="0" b="0"/>
            <wp:docPr id="8" name="Imagem 1" descr="C:\Documents and Settings\Luiz Henrique Cherri\Desktop\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uiz Henrique Cherri\Desktop\dado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250" b="3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B81" w:rsidRDefault="00C60850" w:rsidP="00C60850">
      <w:pPr>
        <w:pStyle w:val="Textoprformatad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Figura 1</w:t>
      </w:r>
      <w:r w:rsidRPr="0091709F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Gráfico do conjunto de pontos</w:t>
      </w:r>
    </w:p>
    <w:p w:rsidR="00F34E2F" w:rsidRDefault="00F34E2F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71B81" w:rsidRDefault="00471B81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A partir destes pontos obtivemos a função abaixo</w:t>
      </w:r>
      <w:r w:rsidR="00C60850">
        <w:rPr>
          <w:rFonts w:ascii="Times New Roman" w:hAnsi="Times New Roman" w:cs="Times New Roman"/>
          <w:color w:val="000000"/>
          <w:sz w:val="24"/>
          <w:szCs w:val="24"/>
        </w:rPr>
        <w:t>, pelo método dos mínimos quadrados encontramos a função:</w:t>
      </w:r>
    </w:p>
    <w:p w:rsidR="00C60850" w:rsidRDefault="00C60850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34E2F" w:rsidRDefault="001920C1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3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3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Cs w:val="23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Cs w:val="23"/>
                </w:rPr>
              </m:ctrlPr>
            </m:dPr>
            <m:e>
              <m:r>
                <w:rPr>
                  <w:rFonts w:ascii="Cambria Math" w:hAnsi="Cambria Math" w:cs="Times New Roman"/>
                  <w:szCs w:val="23"/>
                </w:rPr>
                <m:t>x</m:t>
              </m:r>
            </m:e>
          </m:d>
          <m:r>
            <w:rPr>
              <w:rFonts w:ascii="Cambria Math" w:hAnsi="Times New Roman" w:cs="Times New Roman"/>
              <w:szCs w:val="23"/>
              <w:lang w:val="en-US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Cs w:val="23"/>
              <w:lang w:val="en-US"/>
            </w:rPr>
            <m:t>15.447785</m:t>
          </m:r>
          <m:r>
            <w:rPr>
              <w:rFonts w:ascii="Cambria Math" w:hAnsi="Times New Roman" w:cs="Times New Roman"/>
              <w:szCs w:val="23"/>
              <w:lang w:val="en-US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Cs w:val="23"/>
              <w:lang w:val="en-US"/>
            </w:rPr>
            <m:t>2.405357</m:t>
          </m:r>
          <m:r>
            <w:rPr>
              <w:rFonts w:ascii="Cambria Math" w:hAnsi="Cambria Math" w:cs="Times New Roman"/>
              <w:szCs w:val="23"/>
            </w:rPr>
            <m:t>sen</m:t>
          </m:r>
          <m:d>
            <m:dPr>
              <m:ctrlPr>
                <w:rPr>
                  <w:rFonts w:ascii="Cambria Math" w:hAnsi="Times New Roman" w:cs="Times New Roman"/>
                  <w:i/>
                  <w:szCs w:val="23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Cs w:val="23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Cs w:val="23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3"/>
                    </w:rPr>
                    <m:t>π</m:t>
                  </m:r>
                  <m:r>
                    <w:rPr>
                      <w:rFonts w:ascii="Cambria Math" w:hAnsi="Cambria Math" w:cs="Times New Roman"/>
                      <w:szCs w:val="23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Times New Roman" w:cs="Times New Roman"/>
                      <w:szCs w:val="23"/>
                      <w:lang w:val="en-US"/>
                    </w:rPr>
                    <m:t>365</m:t>
                  </m:r>
                </m:den>
              </m:f>
            </m:e>
          </m:d>
          <m:r>
            <w:rPr>
              <w:rFonts w:ascii="Cambria Math" w:hAnsi="Times New Roman" w:cs="Times New Roman"/>
              <w:szCs w:val="23"/>
              <w:lang w:val="en-US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Cs w:val="23"/>
              <w:lang w:val="en-US"/>
            </w:rPr>
            <m:t>4.715783</m:t>
          </m:r>
          <m:r>
            <w:rPr>
              <w:rFonts w:ascii="Cambria Math" w:hAnsi="Cambria Math" w:cs="Times New Roman"/>
              <w:szCs w:val="23"/>
            </w:rPr>
            <m:t>cos</m:t>
          </m:r>
          <m:d>
            <m:dPr>
              <m:ctrlPr>
                <w:rPr>
                  <w:rFonts w:ascii="Cambria Math" w:hAnsi="Times New Roman" w:cs="Times New Roman"/>
                  <w:i/>
                  <w:szCs w:val="23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Cs w:val="23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Cs w:val="23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3"/>
                    </w:rPr>
                    <m:t>π</m:t>
                  </m:r>
                  <m:r>
                    <w:rPr>
                      <w:rFonts w:ascii="Cambria Math" w:hAnsi="Cambria Math" w:cs="Times New Roman"/>
                      <w:szCs w:val="23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Times New Roman" w:cs="Times New Roman"/>
                      <w:szCs w:val="23"/>
                      <w:lang w:val="en-US"/>
                    </w:rPr>
                    <m:t>365</m:t>
                  </m:r>
                </m:den>
              </m:f>
            </m:e>
          </m:d>
          <m:r>
            <m:rPr>
              <m:sty m:val="p"/>
            </m:rPr>
            <w:rPr>
              <w:rFonts w:ascii="Times New Roman" w:hAnsi="Times New Roman" w:cs="Times New Roman"/>
              <w:color w:val="000000" w:themeColor="text1"/>
              <w:szCs w:val="23"/>
              <w:lang w:val="en-US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Cs w:val="23"/>
              <w:lang w:val="en-US"/>
            </w:rPr>
            <m:t>3.642269</m:t>
          </m:r>
          <m:r>
            <w:rPr>
              <w:rFonts w:ascii="Cambria Math" w:hAnsi="Cambria Math" w:cs="Times New Roman"/>
              <w:szCs w:val="23"/>
            </w:rPr>
            <m:t>sen</m:t>
          </m:r>
          <m:d>
            <m:dPr>
              <m:ctrlPr>
                <w:rPr>
                  <w:rFonts w:ascii="Cambria Math" w:hAnsi="Times New Roman" w:cs="Times New Roman"/>
                  <w:i/>
                  <w:szCs w:val="23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Cs w:val="23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Cs w:val="23"/>
                </w:rPr>
                <m:t>πx</m:t>
              </m:r>
            </m:e>
          </m:d>
          <m:r>
            <m:rPr>
              <m:sty m:val="p"/>
            </m:rPr>
            <w:rPr>
              <w:rFonts w:ascii="Times New Roman" w:hAnsi="Times New Roman" w:cs="Times New Roman"/>
              <w:color w:val="000000" w:themeColor="text1"/>
              <w:szCs w:val="23"/>
              <w:lang w:val="en-US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Cs w:val="23"/>
              <w:lang w:val="en-US"/>
            </w:rPr>
            <m:t>2.442783</m:t>
          </m:r>
          <m:r>
            <w:rPr>
              <w:rFonts w:ascii="Cambria Math" w:hAnsi="Cambria Math" w:cs="Times New Roman"/>
              <w:szCs w:val="23"/>
            </w:rPr>
            <m:t>cos</m:t>
          </m:r>
          <m:d>
            <m:dPr>
              <m:ctrlPr>
                <w:rPr>
                  <w:rFonts w:ascii="Cambria Math" w:hAnsi="Times New Roman" w:cs="Times New Roman"/>
                  <w:i/>
                  <w:szCs w:val="23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Cs w:val="23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Cs w:val="23"/>
                </w:rPr>
                <m:t>πx</m:t>
              </m:r>
            </m:e>
          </m:d>
        </m:oMath>
      </m:oMathPara>
    </w:p>
    <w:p w:rsidR="00C60850" w:rsidRDefault="00C60850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71B81" w:rsidRDefault="00471B81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60850">
        <w:rPr>
          <w:rFonts w:ascii="Times New Roman" w:hAnsi="Times New Roman" w:cs="Times New Roman"/>
          <w:color w:val="000000"/>
          <w:sz w:val="24"/>
          <w:szCs w:val="24"/>
        </w:rPr>
        <w:t>Que é a funçã</w:t>
      </w:r>
      <w:r w:rsidR="00BA3F2D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proofErr w:type="spellStart"/>
      <w:r w:rsidR="00BA3F2D">
        <w:rPr>
          <w:rFonts w:ascii="Times New Roman" w:hAnsi="Times New Roman" w:cs="Times New Roman"/>
          <w:color w:val="000000"/>
          <w:sz w:val="24"/>
          <w:szCs w:val="24"/>
        </w:rPr>
        <w:t>sinusóide</w:t>
      </w:r>
      <w:proofErr w:type="spellEnd"/>
      <w:r w:rsidR="00BA3F2D">
        <w:rPr>
          <w:rFonts w:ascii="Times New Roman" w:hAnsi="Times New Roman" w:cs="Times New Roman"/>
          <w:color w:val="000000"/>
          <w:sz w:val="24"/>
          <w:szCs w:val="24"/>
        </w:rPr>
        <w:t xml:space="preserve"> que melhor representa o comportamento os dados do arquivo no sentido dos mínimos quadrados. O gráfico desta função é representado abaixo.</w:t>
      </w:r>
    </w:p>
    <w:p w:rsidR="00471B81" w:rsidRDefault="00471B81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71B81" w:rsidRDefault="00E314B3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096000" cy="3552825"/>
            <wp:effectExtent l="19050" t="0" r="0" b="0"/>
            <wp:docPr id="9" name="Imagem 2" descr="C:\Documents and Settings\Luiz Henrique Cherri\Desktop\fun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uiz Henrique Cherri\Desktop\funçã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000" b="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B81" w:rsidRDefault="00A42FE9" w:rsidP="00A42FE9">
      <w:pPr>
        <w:pStyle w:val="Textoprformatad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Figura 2</w:t>
      </w:r>
      <w:r w:rsidRPr="0091709F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Curva que melhor se ajusta aos dados</w:t>
      </w:r>
    </w:p>
    <w:p w:rsidR="00471B81" w:rsidRDefault="00471B81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71B81" w:rsidRDefault="00471B81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71B81" w:rsidRPr="006602B0" w:rsidRDefault="00471B81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2FE9">
        <w:rPr>
          <w:rFonts w:ascii="Times New Roman" w:hAnsi="Times New Roman" w:cs="Times New Roman"/>
          <w:color w:val="000000"/>
          <w:sz w:val="24"/>
          <w:szCs w:val="24"/>
        </w:rPr>
        <w:t>Para melhor visualização mostramos abaixo</w:t>
      </w:r>
      <w:r w:rsidR="006602B0">
        <w:rPr>
          <w:rFonts w:ascii="Times New Roman" w:hAnsi="Times New Roman" w:cs="Times New Roman"/>
          <w:color w:val="000000"/>
          <w:sz w:val="24"/>
          <w:szCs w:val="24"/>
        </w:rPr>
        <w:t xml:space="preserve"> o gráfico obtido </w:t>
      </w:r>
      <w:proofErr w:type="spellStart"/>
      <w:r w:rsidR="00A42FE9">
        <w:rPr>
          <w:rFonts w:ascii="Times New Roman" w:hAnsi="Times New Roman" w:cs="Times New Roman"/>
          <w:color w:val="000000"/>
          <w:sz w:val="24"/>
          <w:szCs w:val="24"/>
        </w:rPr>
        <w:t>plotando</w:t>
      </w:r>
      <w:proofErr w:type="spellEnd"/>
      <w:r w:rsidR="00A42F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602B0">
        <w:rPr>
          <w:rFonts w:ascii="Times New Roman" w:hAnsi="Times New Roman" w:cs="Times New Roman"/>
          <w:color w:val="000000"/>
          <w:sz w:val="24"/>
          <w:szCs w:val="24"/>
        </w:rPr>
        <w:t>os pontos</w:t>
      </w:r>
      <w:r w:rsidR="00A42FE9">
        <w:rPr>
          <w:rFonts w:ascii="Times New Roman" w:hAnsi="Times New Roman" w:cs="Times New Roman"/>
          <w:color w:val="000000"/>
          <w:sz w:val="24"/>
          <w:szCs w:val="24"/>
        </w:rPr>
        <w:t xml:space="preserve"> do arquivo (Figura 1) sobreposto pelo gráfico da</w:t>
      </w:r>
      <w:r w:rsidR="006602B0">
        <w:rPr>
          <w:rFonts w:ascii="Times New Roman" w:hAnsi="Times New Roman" w:cs="Times New Roman"/>
          <w:color w:val="000000"/>
          <w:sz w:val="24"/>
          <w:szCs w:val="24"/>
        </w:rPr>
        <w:t xml:space="preserve"> função </w:t>
      </w:r>
      <w:r w:rsidR="006602B0" w:rsidRPr="006602B0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 w:rsidR="006602B0" w:rsidRPr="006602B0">
        <w:rPr>
          <w:rFonts w:ascii="Times New Roman" w:hAnsi="Times New Roman" w:cs="Times New Roman"/>
          <w:i/>
          <w:color w:val="000000"/>
          <w:sz w:val="24"/>
          <w:szCs w:val="24"/>
          <w:vertAlign w:val="superscript"/>
        </w:rPr>
        <w:t>*</w:t>
      </w:r>
      <w:r w:rsidR="006602B0" w:rsidRPr="006602B0">
        <w:rPr>
          <w:rFonts w:ascii="Times New Roman" w:hAnsi="Times New Roman" w:cs="Times New Roman"/>
          <w:i/>
          <w:color w:val="000000"/>
          <w:sz w:val="24"/>
          <w:szCs w:val="24"/>
        </w:rPr>
        <w:t>(x)</w:t>
      </w:r>
      <w:r w:rsidR="00A42FE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A42FE9">
        <w:rPr>
          <w:rFonts w:ascii="Times New Roman" w:hAnsi="Times New Roman" w:cs="Times New Roman"/>
          <w:color w:val="000000"/>
          <w:sz w:val="24"/>
          <w:szCs w:val="24"/>
        </w:rPr>
        <w:t>(Figura 2)</w:t>
      </w:r>
      <w:r w:rsidR="006602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71B81" w:rsidRPr="0091709F" w:rsidRDefault="00B70AA9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232410</wp:posOffset>
            </wp:positionV>
            <wp:extent cx="6026150" cy="3571875"/>
            <wp:effectExtent l="1905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571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4F00" w:rsidRPr="0091709F" w:rsidRDefault="00A42FE9" w:rsidP="00D634BD">
      <w:pPr>
        <w:pStyle w:val="Textoprformatad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Figura</w:t>
      </w:r>
      <w:r w:rsidR="008904F7" w:rsidRPr="0091709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3</w:t>
      </w:r>
      <w:r w:rsidR="008904F7" w:rsidRPr="0091709F">
        <w:rPr>
          <w:rFonts w:ascii="Times New Roman" w:hAnsi="Times New Roman" w:cs="Times New Roman"/>
          <w:i/>
          <w:iCs/>
          <w:color w:val="000000"/>
          <w:sz w:val="24"/>
          <w:szCs w:val="24"/>
        </w:rPr>
        <w:t>: Comparação dos dados com a curva de ajuste</w:t>
      </w:r>
    </w:p>
    <w:p w:rsidR="00774F00" w:rsidRPr="0091709F" w:rsidRDefault="00774F00" w:rsidP="00F34E2F">
      <w:pPr>
        <w:pStyle w:val="Textoprformatad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1D5B99" w:rsidRPr="0091709F" w:rsidRDefault="001D5B99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774F00" w:rsidRPr="0091709F" w:rsidRDefault="008904F7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709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Também apresentamos aqui os gráficos da aproximação para </w:t>
      </w:r>
      <w:proofErr w:type="gramStart"/>
      <w:r w:rsidRPr="0091709F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91709F">
        <w:rPr>
          <w:rFonts w:ascii="Times New Roman" w:hAnsi="Times New Roman" w:cs="Times New Roman"/>
          <w:color w:val="000000"/>
          <w:sz w:val="24"/>
          <w:szCs w:val="24"/>
        </w:rPr>
        <w:t xml:space="preserve"> primeira semana, para a ultima semana e para uma semana localizada ao meio do período </w:t>
      </w:r>
      <w:r w:rsidR="006602B0">
        <w:rPr>
          <w:rFonts w:ascii="Times New Roman" w:hAnsi="Times New Roman" w:cs="Times New Roman"/>
          <w:color w:val="000000"/>
          <w:sz w:val="24"/>
          <w:szCs w:val="24"/>
        </w:rPr>
        <w:t>dado</w:t>
      </w:r>
      <w:r w:rsidRPr="0091709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E286A" w:rsidRPr="0091709F" w:rsidRDefault="00B70AA9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189865</wp:posOffset>
            </wp:positionV>
            <wp:extent cx="6035040" cy="3514725"/>
            <wp:effectExtent l="19050" t="0" r="381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514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4F00" w:rsidRPr="00A42FE9" w:rsidRDefault="00A42FE9" w:rsidP="00A42FE9">
      <w:pPr>
        <w:pStyle w:val="Textoprformatado"/>
        <w:jc w:val="center"/>
        <w:rPr>
          <w:rFonts w:ascii="Times New Roman" w:hAnsi="Times New Roman" w:cs="Times New Roman"/>
          <w:i/>
          <w:iCs/>
          <w:color w:val="000000"/>
          <w:sz w:val="32"/>
          <w:szCs w:val="24"/>
        </w:rPr>
      </w:pPr>
      <w:bookmarkStart w:id="0" w:name="DDE_LINK1"/>
      <w:bookmarkStart w:id="1" w:name="DDE_LINK"/>
      <w:r>
        <w:rPr>
          <w:rFonts w:ascii="Times New Roman" w:hAnsi="Times New Roman" w:cs="Times New Roman"/>
          <w:i/>
          <w:sz w:val="24"/>
        </w:rPr>
        <w:t>Figura 4</w:t>
      </w:r>
      <w:r w:rsidR="008904F7" w:rsidRPr="0091709F">
        <w:rPr>
          <w:rFonts w:ascii="Times New Roman" w:hAnsi="Times New Roman" w:cs="Times New Roman"/>
          <w:i/>
          <w:sz w:val="24"/>
        </w:rPr>
        <w:t xml:space="preserve">: Aproximação obtida para </w:t>
      </w:r>
      <w:proofErr w:type="gramStart"/>
      <w:r w:rsidR="008904F7" w:rsidRPr="0091709F">
        <w:rPr>
          <w:rFonts w:ascii="Times New Roman" w:hAnsi="Times New Roman" w:cs="Times New Roman"/>
          <w:i/>
          <w:sz w:val="24"/>
        </w:rPr>
        <w:t>a</w:t>
      </w:r>
      <w:proofErr w:type="gramEnd"/>
      <w:r w:rsidR="008904F7" w:rsidRPr="0091709F">
        <w:rPr>
          <w:rFonts w:ascii="Times New Roman" w:hAnsi="Times New Roman" w:cs="Times New Roman"/>
          <w:i/>
          <w:sz w:val="24"/>
        </w:rPr>
        <w:t xml:space="preserve"> </w:t>
      </w:r>
      <w:bookmarkEnd w:id="0"/>
      <w:r w:rsidR="008904F7" w:rsidRPr="0091709F">
        <w:rPr>
          <w:rFonts w:ascii="Times New Roman" w:hAnsi="Times New Roman" w:cs="Times New Roman"/>
          <w:i/>
          <w:sz w:val="24"/>
        </w:rPr>
        <w:t>primeira semana</w:t>
      </w:r>
      <w:bookmarkEnd w:id="1"/>
      <w:r w:rsidR="00B70AA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33020</wp:posOffset>
            </wp:positionV>
            <wp:extent cx="6126480" cy="3590925"/>
            <wp:effectExtent l="19050" t="0" r="762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590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306E" w:rsidRDefault="00C0306E" w:rsidP="00F34E2F">
      <w:pPr>
        <w:pStyle w:val="Textoprformatad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bookmarkStart w:id="2" w:name="DDE_LINK11"/>
    </w:p>
    <w:p w:rsidR="00C0306E" w:rsidRDefault="00C0306E" w:rsidP="00F34E2F">
      <w:pPr>
        <w:pStyle w:val="Textoprformatad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C0306E" w:rsidRDefault="00C0306E" w:rsidP="00F34E2F">
      <w:pPr>
        <w:pStyle w:val="Textoprformatad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189865</wp:posOffset>
            </wp:positionV>
            <wp:extent cx="6055360" cy="3543300"/>
            <wp:effectExtent l="19050" t="0" r="254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3543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4F00" w:rsidRPr="0091709F" w:rsidRDefault="00A42FE9" w:rsidP="00F34E2F">
      <w:pPr>
        <w:pStyle w:val="Textoprformatad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Figura 5</w:t>
      </w:r>
      <w:r w:rsidR="008904F7" w:rsidRPr="0091709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Aproximação obtida </w:t>
      </w:r>
      <w:bookmarkEnd w:id="2"/>
      <w:r w:rsidR="008904F7" w:rsidRPr="0091709F">
        <w:rPr>
          <w:rFonts w:ascii="Times New Roman" w:hAnsi="Times New Roman" w:cs="Times New Roman"/>
          <w:i/>
          <w:iCs/>
          <w:color w:val="000000"/>
          <w:sz w:val="24"/>
          <w:szCs w:val="24"/>
        </w:rPr>
        <w:t>em uma semana intermediaria da medição</w:t>
      </w:r>
    </w:p>
    <w:p w:rsidR="00774F00" w:rsidRPr="0091709F" w:rsidRDefault="00774F00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774F00" w:rsidRDefault="00774F00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3D2AC8" w:rsidRDefault="003D2AC8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D53A78" w:rsidRDefault="00D53A78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B70AA9" w:rsidRDefault="00B70AA9" w:rsidP="00B70AA9">
      <w:pPr>
        <w:pStyle w:val="Textoprformatad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bookmarkStart w:id="3" w:name="DDE_LINK12"/>
    </w:p>
    <w:bookmarkEnd w:id="3"/>
    <w:p w:rsidR="00774F00" w:rsidRPr="0091709F" w:rsidRDefault="008904F7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709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Note que o ajuste obtido é global, ou seja, existem regiões no gráfico no qual a função obtida se </w:t>
      </w:r>
      <w:r w:rsidR="006602B0">
        <w:rPr>
          <w:rFonts w:ascii="Times New Roman" w:hAnsi="Times New Roman" w:cs="Times New Roman"/>
          <w:color w:val="000000"/>
          <w:sz w:val="24"/>
          <w:szCs w:val="24"/>
        </w:rPr>
        <w:t>ajusta muito bem</w:t>
      </w:r>
      <w:r w:rsidRPr="0091709F">
        <w:rPr>
          <w:rFonts w:ascii="Times New Roman" w:hAnsi="Times New Roman" w:cs="Times New Roman"/>
          <w:color w:val="000000"/>
          <w:sz w:val="24"/>
          <w:szCs w:val="24"/>
        </w:rPr>
        <w:t xml:space="preserve">, porem há outras regiões em que a curva obtida se diferencia muito do real valor </w:t>
      </w:r>
      <w:r w:rsidR="006602B0">
        <w:rPr>
          <w:rFonts w:ascii="Times New Roman" w:hAnsi="Times New Roman" w:cs="Times New Roman"/>
          <w:color w:val="000000"/>
          <w:sz w:val="24"/>
          <w:szCs w:val="24"/>
        </w:rPr>
        <w:t>da temperatura obtido na semana, estas grandes diferenças podem ser sinal de eventos meteorológicos fortes. A seguir mostraremos um bom método pra prever estes eventos.</w:t>
      </w:r>
      <w:r w:rsidRPr="009170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74F00" w:rsidRPr="0091709F" w:rsidRDefault="008904F7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709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411FDF" w:rsidRPr="0091709F" w:rsidRDefault="00411FDF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11FDF" w:rsidRPr="003F25C0" w:rsidRDefault="00C0306E" w:rsidP="00B70AA9">
      <w:pPr>
        <w:pStyle w:val="Textoprformatad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3F25C0">
        <w:rPr>
          <w:rFonts w:ascii="Times New Roman" w:hAnsi="Times New Roman" w:cs="Times New Roman"/>
          <w:b/>
          <w:bCs/>
          <w:sz w:val="32"/>
          <w:szCs w:val="28"/>
        </w:rPr>
        <w:t>3.4 – Previsões</w:t>
      </w:r>
      <w:r w:rsidR="00411FDF" w:rsidRPr="003F25C0">
        <w:rPr>
          <w:rFonts w:ascii="Times New Roman" w:hAnsi="Times New Roman" w:cs="Times New Roman"/>
          <w:b/>
          <w:bCs/>
          <w:sz w:val="32"/>
          <w:szCs w:val="28"/>
        </w:rPr>
        <w:t xml:space="preserve"> de eventos meteorológicos fortes</w:t>
      </w:r>
    </w:p>
    <w:p w:rsidR="00411FDF" w:rsidRPr="0091709F" w:rsidRDefault="00411FDF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74F00" w:rsidRPr="0091709F" w:rsidRDefault="008904F7" w:rsidP="00F34E2F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709F">
        <w:rPr>
          <w:rFonts w:ascii="Times New Roman" w:hAnsi="Times New Roman" w:cs="Times New Roman"/>
          <w:color w:val="000000"/>
          <w:sz w:val="24"/>
          <w:szCs w:val="24"/>
        </w:rPr>
        <w:tab/>
        <w:t>Propomo</w:t>
      </w:r>
      <w:r w:rsidR="00F62981" w:rsidRPr="0091709F">
        <w:rPr>
          <w:rFonts w:ascii="Times New Roman" w:hAnsi="Times New Roman" w:cs="Times New Roman"/>
          <w:color w:val="000000"/>
          <w:sz w:val="24"/>
          <w:szCs w:val="24"/>
        </w:rPr>
        <w:t xml:space="preserve">s aqui um método para </w:t>
      </w:r>
      <w:r w:rsidR="00E314B3">
        <w:rPr>
          <w:rFonts w:ascii="Times New Roman" w:hAnsi="Times New Roman" w:cs="Times New Roman"/>
          <w:color w:val="000000"/>
          <w:sz w:val="24"/>
          <w:szCs w:val="24"/>
        </w:rPr>
        <w:t>prever</w:t>
      </w:r>
      <w:r w:rsidR="00F62981" w:rsidRPr="0091709F">
        <w:rPr>
          <w:rFonts w:ascii="Times New Roman" w:hAnsi="Times New Roman" w:cs="Times New Roman"/>
          <w:color w:val="000000"/>
          <w:sz w:val="24"/>
          <w:szCs w:val="24"/>
        </w:rPr>
        <w:t xml:space="preserve"> eventos meteorológicos</w:t>
      </w:r>
      <w:r w:rsidRPr="0091709F">
        <w:rPr>
          <w:rFonts w:ascii="Times New Roman" w:hAnsi="Times New Roman" w:cs="Times New Roman"/>
          <w:color w:val="000000"/>
          <w:sz w:val="24"/>
          <w:szCs w:val="24"/>
        </w:rPr>
        <w:t xml:space="preserve"> fortes com uma determinada precisão.</w:t>
      </w:r>
    </w:p>
    <w:p w:rsidR="00B055EC" w:rsidRPr="0091709F" w:rsidRDefault="00E314B3" w:rsidP="00B055EC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Primeirame</w:t>
      </w:r>
      <w:r w:rsidR="00542E8C">
        <w:rPr>
          <w:rFonts w:ascii="Times New Roman" w:hAnsi="Times New Roman" w:cs="Times New Roman"/>
          <w:color w:val="000000"/>
          <w:sz w:val="24"/>
          <w:szCs w:val="24"/>
        </w:rPr>
        <w:t>nte proporemos um método para encontrar a diferença entre</w:t>
      </w:r>
      <w:r w:rsidR="00934DAE">
        <w:rPr>
          <w:rFonts w:ascii="Times New Roman" w:hAnsi="Times New Roman" w:cs="Times New Roman"/>
          <w:color w:val="000000"/>
          <w:sz w:val="24"/>
          <w:szCs w:val="24"/>
        </w:rPr>
        <w:t xml:space="preserve"> os dados</w:t>
      </w:r>
      <w:r w:rsidR="00542E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34DAE">
        <w:rPr>
          <w:rFonts w:ascii="Times New Roman" w:hAnsi="Times New Roman" w:cs="Times New Roman"/>
          <w:color w:val="000000"/>
          <w:sz w:val="24"/>
          <w:szCs w:val="24"/>
        </w:rPr>
        <w:t>de temperaturas originais e a curva aproximada obtida anteriormente. Este erro não é calculado “ponto a ponto”</w:t>
      </w:r>
      <w:r w:rsidR="00B055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34DAE">
        <w:rPr>
          <w:rFonts w:ascii="Times New Roman" w:hAnsi="Times New Roman" w:cs="Times New Roman"/>
          <w:color w:val="000000"/>
          <w:sz w:val="24"/>
          <w:szCs w:val="24"/>
        </w:rPr>
        <w:t xml:space="preserve"> mas sim “dia a dia”, ou seja, se obtêm os erros sobre todas as medições de um dado dia.</w:t>
      </w:r>
      <w:r w:rsidR="00356327">
        <w:rPr>
          <w:rFonts w:ascii="Times New Roman" w:hAnsi="Times New Roman" w:cs="Times New Roman"/>
          <w:color w:val="000000"/>
          <w:sz w:val="24"/>
          <w:szCs w:val="24"/>
        </w:rPr>
        <w:t xml:space="preserve"> Calculamos este erro com a seguinte função:</w:t>
      </w:r>
    </w:p>
    <w:p w:rsidR="00774F00" w:rsidRPr="00356327" w:rsidRDefault="008904F7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  <w:r w:rsidRPr="0091709F">
        <w:rPr>
          <w:rFonts w:ascii="Times New Roman" w:hAnsi="Times New Roman" w:cs="Times New Roman"/>
          <w:sz w:val="24"/>
          <w:szCs w:val="24"/>
        </w:rPr>
        <w:t xml:space="preserve">   </w:t>
      </w:r>
      <w:r w:rsidR="001D5B99" w:rsidRPr="0091709F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erro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4"/>
            </w:rPr>
            <m:t xml:space="preserve"> = 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Times New Roman" w:cs="Times New Roman"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8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∈j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sz w:val="28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4"/>
                            </w:rPr>
                            <m:t>–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Times New Roman" w:hAnsi="Cambria Math" w:cs="Times New Roman"/>
                                  <w:sz w:val="28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Times New Roman" w:cs="Times New Roman"/>
                  <w:sz w:val="28"/>
                  <w:szCs w:val="24"/>
                </w:rPr>
                <m:t>n</m:t>
              </m:r>
              <m:r>
                <w:rPr>
                  <w:rFonts w:ascii="Cambria Math" w:hAnsi="Times New Roman" w:cs="Times New Roman"/>
                  <w:sz w:val="28"/>
                  <w:szCs w:val="24"/>
                </w:rPr>
                <m:t>ú</m:t>
              </m:r>
              <m:r>
                <w:rPr>
                  <w:rFonts w:ascii="Cambria Math" w:hAnsi="Times New Roman" w:cs="Times New Roman"/>
                  <w:sz w:val="28"/>
                  <w:szCs w:val="24"/>
                </w:rPr>
                <m:t>mero de medi</m:t>
              </m:r>
              <m:r>
                <w:rPr>
                  <w:rFonts w:ascii="Cambria Math" w:hAnsi="Times New Roman" w:cs="Times New Roman"/>
                  <w:sz w:val="28"/>
                  <w:szCs w:val="24"/>
                </w:rPr>
                <m:t>ç</m:t>
              </m:r>
              <m:r>
                <w:rPr>
                  <w:rFonts w:ascii="Cambria Math" w:hAnsi="Times New Roman" w:cs="Times New Roman"/>
                  <w:sz w:val="28"/>
                  <w:szCs w:val="24"/>
                </w:rPr>
                <m:t>oes feitas no dia</m:t>
              </m:r>
            </m:den>
          </m:f>
        </m:oMath>
      </m:oMathPara>
    </w:p>
    <w:p w:rsidR="00774F00" w:rsidRPr="0091709F" w:rsidRDefault="00774F00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411FDF" w:rsidRDefault="008904F7" w:rsidP="00F34E2F">
      <w:pPr>
        <w:pStyle w:val="Textoprformatado"/>
        <w:jc w:val="both"/>
        <w:rPr>
          <w:rFonts w:ascii="Times New Roman" w:hAnsi="Times New Roman" w:cs="Times New Roman"/>
          <w:b/>
          <w:bCs/>
          <w:color w:val="800000"/>
          <w:sz w:val="24"/>
          <w:szCs w:val="24"/>
        </w:rPr>
      </w:pPr>
      <w:r w:rsidRPr="0091709F">
        <w:rPr>
          <w:rFonts w:ascii="Times New Roman" w:hAnsi="Times New Roman" w:cs="Times New Roman"/>
          <w:b/>
          <w:bCs/>
          <w:color w:val="800000"/>
          <w:sz w:val="24"/>
          <w:szCs w:val="24"/>
        </w:rPr>
        <w:tab/>
      </w:r>
    </w:p>
    <w:p w:rsidR="00B70AA9" w:rsidRDefault="00411FDF" w:rsidP="00B70AA9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709F">
        <w:rPr>
          <w:rFonts w:ascii="Times New Roman" w:hAnsi="Times New Roman" w:cs="Times New Roman"/>
          <w:color w:val="000000"/>
          <w:sz w:val="24"/>
          <w:szCs w:val="24"/>
        </w:rPr>
        <w:t xml:space="preserve">Onde </w:t>
      </w:r>
      <w:r w:rsidRPr="0091709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j </w:t>
      </w:r>
      <w:r w:rsidR="00356327">
        <w:rPr>
          <w:rFonts w:ascii="Times New Roman" w:hAnsi="Times New Roman" w:cs="Times New Roman"/>
          <w:color w:val="000000"/>
          <w:sz w:val="24"/>
          <w:szCs w:val="24"/>
        </w:rPr>
        <w:t>repres</w:t>
      </w:r>
      <w:r w:rsidR="004C6B2A">
        <w:rPr>
          <w:rFonts w:ascii="Times New Roman" w:hAnsi="Times New Roman" w:cs="Times New Roman"/>
          <w:color w:val="000000"/>
          <w:sz w:val="24"/>
          <w:szCs w:val="24"/>
        </w:rPr>
        <w:t xml:space="preserve">enta o </w:t>
      </w:r>
      <w:proofErr w:type="spellStart"/>
      <w:r w:rsidR="004C6B2A">
        <w:rPr>
          <w:rFonts w:ascii="Times New Roman" w:hAnsi="Times New Roman" w:cs="Times New Roman"/>
          <w:color w:val="000000"/>
          <w:sz w:val="24"/>
          <w:szCs w:val="24"/>
        </w:rPr>
        <w:t>j-ésimo</w:t>
      </w:r>
      <w:proofErr w:type="spellEnd"/>
      <w:r w:rsidR="004C6B2A">
        <w:rPr>
          <w:rFonts w:ascii="Times New Roman" w:hAnsi="Times New Roman" w:cs="Times New Roman"/>
          <w:color w:val="000000"/>
          <w:sz w:val="24"/>
          <w:szCs w:val="24"/>
        </w:rPr>
        <w:t xml:space="preserve"> dia de medição das temperaturas.</w:t>
      </w:r>
    </w:p>
    <w:p w:rsidR="00A44077" w:rsidRDefault="00A44077" w:rsidP="00B70AA9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44077" w:rsidRDefault="00A44077" w:rsidP="00B70AA9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Aplicando isto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nosso problema obtemos os seguintes dados:</w:t>
      </w:r>
    </w:p>
    <w:p w:rsidR="00A44077" w:rsidRDefault="00A44077" w:rsidP="00B70AA9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44077" w:rsidRDefault="00A44077" w:rsidP="00A44077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96000" cy="3562350"/>
            <wp:effectExtent l="19050" t="0" r="0" b="0"/>
            <wp:docPr id="10" name="Imagem 3" descr="C:\Documents and Settings\Luiz Henrique Cherri\Desktop\er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Luiz Henrique Cherri\Desktop\err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3000" b="3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077" w:rsidRDefault="00C0306E" w:rsidP="00C0306E">
      <w:pPr>
        <w:pStyle w:val="Textoprformatad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1709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6: Gráfico dos da função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erro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j</m:t>
            </m:r>
          </m:sub>
        </m:sSub>
      </m:oMath>
    </w:p>
    <w:p w:rsidR="00A44077" w:rsidRDefault="00A44077" w:rsidP="00B70AA9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0306E" w:rsidRDefault="00C0306E" w:rsidP="00B70AA9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458B5" w:rsidRPr="00596640" w:rsidRDefault="004458B5" w:rsidP="004458B5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Assim obtemos os erros de cada dia de mediçã</w:t>
      </w:r>
      <w:r w:rsidR="00A44077">
        <w:rPr>
          <w:rFonts w:ascii="Times New Roman" w:hAnsi="Times New Roman" w:cs="Times New Roman"/>
          <w:color w:val="000000"/>
          <w:sz w:val="24"/>
          <w:szCs w:val="24"/>
        </w:rPr>
        <w:t>o. 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ara verificar </w:t>
      </w:r>
      <w:r w:rsidR="00A44077">
        <w:rPr>
          <w:rFonts w:ascii="Times New Roman" w:hAnsi="Times New Roman" w:cs="Times New Roman"/>
          <w:color w:val="000000"/>
          <w:sz w:val="24"/>
          <w:szCs w:val="24"/>
        </w:rPr>
        <w:t>quais d</w:t>
      </w:r>
      <w:r>
        <w:rPr>
          <w:rFonts w:ascii="Times New Roman" w:hAnsi="Times New Roman" w:cs="Times New Roman"/>
          <w:color w:val="000000"/>
          <w:sz w:val="24"/>
          <w:szCs w:val="24"/>
        </w:rPr>
        <w:t>estes erros são relevantes ou não</w:t>
      </w:r>
      <w:r w:rsidR="00A44077">
        <w:rPr>
          <w:rFonts w:ascii="Times New Roman" w:hAnsi="Times New Roman" w:cs="Times New Roman"/>
          <w:color w:val="000000"/>
          <w:sz w:val="24"/>
          <w:szCs w:val="24"/>
        </w:rPr>
        <w:t>, propomos o calculo de um limitante.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4077">
        <w:rPr>
          <w:rFonts w:ascii="Times New Roman" w:hAnsi="Times New Roman" w:cs="Times New Roman"/>
          <w:color w:val="000000"/>
          <w:sz w:val="24"/>
          <w:szCs w:val="24"/>
        </w:rPr>
        <w:t>Porem, antes disto é necessário o cá</w:t>
      </w:r>
      <w:r>
        <w:rPr>
          <w:rFonts w:ascii="Times New Roman" w:hAnsi="Times New Roman" w:cs="Times New Roman"/>
          <w:color w:val="000000"/>
          <w:sz w:val="24"/>
          <w:szCs w:val="24"/>
        </w:rPr>
        <w:t>lcul</w:t>
      </w:r>
      <w:r w:rsidR="00A44077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4077"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mé</w:t>
      </w:r>
      <w:r w:rsidRPr="004458B5">
        <w:rPr>
          <w:rFonts w:ascii="Times New Roman" w:hAnsi="Times New Roman" w:cs="Times New Roman"/>
          <w:i/>
          <w:color w:val="000000"/>
          <w:sz w:val="24"/>
          <w:szCs w:val="24"/>
        </w:rPr>
        <w:t>dia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</m:e>
        </m:acc>
      </m:oMath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596640">
        <w:rPr>
          <w:rFonts w:ascii="Times New Roman" w:hAnsi="Times New Roman" w:cs="Times New Roman"/>
          <w:color w:val="000000"/>
          <w:sz w:val="24"/>
          <w:szCs w:val="24"/>
        </w:rPr>
        <w:t xml:space="preserve"> e o </w:t>
      </w:r>
      <w:r w:rsidR="00596640" w:rsidRPr="00596640">
        <w:rPr>
          <w:rFonts w:ascii="Times New Roman" w:hAnsi="Times New Roman" w:cs="Times New Roman"/>
          <w:i/>
          <w:color w:val="000000"/>
          <w:sz w:val="24"/>
          <w:szCs w:val="24"/>
        </w:rPr>
        <w:t>desvio médio (</w:t>
      </w:r>
      <w:proofErr w:type="spellStart"/>
      <w:proofErr w:type="gramStart"/>
      <w:r w:rsidR="00596640" w:rsidRPr="00596640">
        <w:rPr>
          <w:rFonts w:ascii="Times New Roman" w:hAnsi="Times New Roman" w:cs="Times New Roman"/>
          <w:i/>
          <w:color w:val="000000"/>
          <w:sz w:val="24"/>
          <w:szCs w:val="24"/>
        </w:rPr>
        <w:t>dm</w:t>
      </w:r>
      <w:proofErr w:type="spellEnd"/>
      <w:proofErr w:type="gramEnd"/>
      <w:r w:rsidR="00596640" w:rsidRPr="00596640">
        <w:rPr>
          <w:rFonts w:ascii="Times New Roman" w:hAnsi="Times New Roman" w:cs="Times New Roman"/>
          <w:i/>
          <w:color w:val="000000"/>
          <w:sz w:val="24"/>
          <w:szCs w:val="24"/>
        </w:rPr>
        <w:t>(x))</w:t>
      </w:r>
      <w:r w:rsidR="00596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4077">
        <w:rPr>
          <w:rFonts w:ascii="Times New Roman" w:hAnsi="Times New Roman" w:cs="Times New Roman"/>
          <w:color w:val="000000"/>
          <w:sz w:val="24"/>
          <w:szCs w:val="24"/>
        </w:rPr>
        <w:t>que são realizados da seguinte maneira</w:t>
      </w:r>
      <w:r w:rsidR="00BA457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96640" w:rsidRDefault="00596640" w:rsidP="004458B5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96640" w:rsidRPr="00843DC8" w:rsidRDefault="001920C1" w:rsidP="00A44077">
      <w:pPr>
        <w:pStyle w:val="Textoprformatado"/>
        <w:ind w:left="709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color w:val="000000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</w:rPr>
                <m:t>n</m:t>
              </m:r>
            </m:den>
          </m:f>
        </m:oMath>
      </m:oMathPara>
    </w:p>
    <w:p w:rsidR="00BA457D" w:rsidRPr="00843DC8" w:rsidRDefault="00BA457D" w:rsidP="00A44077">
      <w:pPr>
        <w:pStyle w:val="Textoprformatado"/>
        <w:ind w:left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4458B5" w:rsidRPr="00843DC8" w:rsidRDefault="004458B5" w:rsidP="00A44077">
      <w:pPr>
        <w:pStyle w:val="Textoprformatado"/>
        <w:ind w:left="709"/>
        <w:jc w:val="both"/>
        <w:rPr>
          <w:oMath/>
          <w:rFonts w:ascii="Cambria Math" w:hAnsi="Cambria Math" w:cs="Times New Roman"/>
          <w:color w:val="000000"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4"/>
            </w:rPr>
            <m:t>dm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4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ambria Math"/>
                              <w:i/>
                              <w:color w:val="000000"/>
                              <w:sz w:val="28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4"/>
                            </w:rPr>
                          </m:ctrlPr>
                        </m:e>
                      </m:acc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4"/>
                </w:rPr>
                <m:t>n</m:t>
              </m:r>
            </m:den>
          </m:f>
        </m:oMath>
      </m:oMathPara>
    </w:p>
    <w:p w:rsidR="004458B5" w:rsidRPr="00843DC8" w:rsidRDefault="004458B5" w:rsidP="00356327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715388" w:rsidRPr="00843DC8" w:rsidRDefault="00715388" w:rsidP="00356327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15388" w:rsidRDefault="00715388" w:rsidP="00715388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3DC8">
        <w:rPr>
          <w:rFonts w:ascii="Times New Roman" w:hAnsi="Times New Roman" w:cs="Times New Roman"/>
          <w:color w:val="000000"/>
          <w:sz w:val="24"/>
          <w:szCs w:val="24"/>
        </w:rPr>
        <w:t>Onde:</w:t>
      </w:r>
    </w:p>
    <w:p w:rsidR="00F45D7E" w:rsidRPr="00F45D7E" w:rsidRDefault="00F45D7E" w:rsidP="00715388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2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a-b</m:t>
            </m:r>
          </m:e>
        </m:d>
      </m:oMath>
      <w:r w:rsidRPr="00F45D7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valor absoluto de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a-b</m:t>
        </m:r>
      </m:oMath>
    </w:p>
    <w:p w:rsidR="00715388" w:rsidRPr="00843DC8" w:rsidRDefault="00715388" w:rsidP="00715388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3DC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45D7E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843DC8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843DC8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i</w:t>
      </w:r>
      <w:r w:rsidRPr="00843DC8">
        <w:rPr>
          <w:rFonts w:ascii="Times New Roman" w:hAnsi="Times New Roman" w:cs="Times New Roman"/>
          <w:color w:val="000000"/>
          <w:sz w:val="24"/>
          <w:szCs w:val="24"/>
        </w:rPr>
        <w:t xml:space="preserve"> = Temperatura medida no </w:t>
      </w:r>
      <w:proofErr w:type="spellStart"/>
      <w:r w:rsidRPr="00843DC8">
        <w:rPr>
          <w:rFonts w:ascii="Times New Roman" w:hAnsi="Times New Roman" w:cs="Times New Roman"/>
          <w:color w:val="000000"/>
          <w:sz w:val="24"/>
          <w:szCs w:val="24"/>
        </w:rPr>
        <w:t>i-ésimo</w:t>
      </w:r>
      <w:proofErr w:type="spellEnd"/>
      <w:r w:rsidRPr="00843DC8">
        <w:rPr>
          <w:rFonts w:ascii="Times New Roman" w:hAnsi="Times New Roman" w:cs="Times New Roman"/>
          <w:color w:val="000000"/>
          <w:sz w:val="24"/>
          <w:szCs w:val="24"/>
        </w:rPr>
        <w:t xml:space="preserve"> dia</w:t>
      </w:r>
    </w:p>
    <w:p w:rsidR="00715388" w:rsidRDefault="00715388" w:rsidP="00715388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3DC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45D7E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843DC8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843DC8">
        <w:rPr>
          <w:rFonts w:ascii="Times New Roman" w:hAnsi="Times New Roman" w:cs="Times New Roman"/>
          <w:color w:val="000000"/>
          <w:sz w:val="24"/>
          <w:szCs w:val="24"/>
        </w:rPr>
        <w:t xml:space="preserve"> = Número de medições de temperatura</w:t>
      </w:r>
    </w:p>
    <w:p w:rsidR="00715388" w:rsidRDefault="00715388" w:rsidP="00356327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96640" w:rsidRDefault="00BA457D" w:rsidP="00356327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Com isto</w:t>
      </w:r>
      <w:r w:rsidR="00596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definimos</w:t>
      </w:r>
      <w:r w:rsidR="00596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596640">
        <w:rPr>
          <w:rFonts w:ascii="Times New Roman" w:hAnsi="Times New Roman" w:cs="Times New Roman"/>
          <w:color w:val="000000"/>
          <w:sz w:val="24"/>
          <w:szCs w:val="24"/>
        </w:rPr>
        <w:t xml:space="preserve"> limitante superior como sendo:</w:t>
      </w:r>
    </w:p>
    <w:p w:rsidR="00F53D06" w:rsidRDefault="00F53D06" w:rsidP="00356327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96640" w:rsidRPr="00F53D06" w:rsidRDefault="00F53D06" w:rsidP="00A44077">
      <w:pPr>
        <w:pStyle w:val="Textoprformatado"/>
        <w:ind w:firstLine="709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Limitante= 2*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color w:val="000000"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+ dm(x)</m:t>
          </m:r>
        </m:oMath>
      </m:oMathPara>
    </w:p>
    <w:p w:rsidR="004C6B2A" w:rsidRDefault="004C6B2A" w:rsidP="00356327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96640" w:rsidRDefault="00596640" w:rsidP="00356327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Assim dizemos que em um determinado dia </w:t>
      </w:r>
      <w:r w:rsidRPr="00596640">
        <w:rPr>
          <w:rFonts w:ascii="Times New Roman" w:hAnsi="Times New Roman" w:cs="Times New Roman"/>
          <w:i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houve um evento meteorológico forte se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erro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&gt;Limitante</m:t>
        </m:r>
      </m:oMath>
      <w:r w:rsidR="00B70AA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1207E" w:rsidRDefault="00BA457D" w:rsidP="00D1207E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Aplicando isto aos dados de nosso problema encontramos o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Limitante = 37.1193</m:t>
        </m:r>
      </m:oMath>
      <w:r w:rsidR="00D1207E">
        <w:rPr>
          <w:rFonts w:ascii="Times New Roman" w:hAnsi="Times New Roman" w:cs="Times New Roman"/>
          <w:color w:val="000000"/>
          <w:sz w:val="24"/>
          <w:szCs w:val="24"/>
        </w:rPr>
        <w:t xml:space="preserve">. Assim se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erro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&gt;37.1193</m:t>
        </m:r>
      </m:oMath>
      <w:r w:rsidR="00D1207E">
        <w:rPr>
          <w:rFonts w:ascii="Times New Roman" w:hAnsi="Times New Roman" w:cs="Times New Roman"/>
          <w:color w:val="000000"/>
          <w:sz w:val="24"/>
          <w:szCs w:val="24"/>
        </w:rPr>
        <w:t xml:space="preserve">, dizemos que no dia </w:t>
      </w:r>
      <w:r w:rsidR="00D1207E">
        <w:rPr>
          <w:rFonts w:ascii="Times New Roman" w:hAnsi="Times New Roman" w:cs="Times New Roman"/>
          <w:i/>
          <w:color w:val="000000"/>
          <w:sz w:val="24"/>
          <w:szCs w:val="24"/>
        </w:rPr>
        <w:t>j</w:t>
      </w:r>
      <w:r w:rsidR="00D1207E">
        <w:rPr>
          <w:rFonts w:ascii="Times New Roman" w:hAnsi="Times New Roman" w:cs="Times New Roman"/>
          <w:color w:val="000000"/>
          <w:sz w:val="24"/>
          <w:szCs w:val="24"/>
        </w:rPr>
        <w:t xml:space="preserve"> houve </w:t>
      </w:r>
      <w:r w:rsidR="00F53D06">
        <w:rPr>
          <w:rFonts w:ascii="Times New Roman" w:hAnsi="Times New Roman" w:cs="Times New Roman"/>
          <w:color w:val="000000"/>
          <w:sz w:val="24"/>
          <w:szCs w:val="24"/>
        </w:rPr>
        <w:t>algum tipo eventos meteorológico forte</w:t>
      </w:r>
      <w:r w:rsidR="00D1207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1207E" w:rsidRDefault="00F53D06" w:rsidP="00D1207E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Abaixo mostramos o gráfico dos erros obtidos adicionando o limitante:</w:t>
      </w:r>
    </w:p>
    <w:p w:rsidR="00D1207E" w:rsidRPr="00D1207E" w:rsidRDefault="00D1207E" w:rsidP="00D1207E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96640" w:rsidRDefault="00B70AA9" w:rsidP="00596640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A457D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96000" cy="3571875"/>
            <wp:effectExtent l="19050" t="0" r="0" b="0"/>
            <wp:docPr id="11" name="Imagem 4" descr="C:\Documents and Settings\Luiz Henrique Cherri\Desktop\erroli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Luiz Henrique Cherri\Desktop\errolinh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3000" b="3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327" w:rsidRDefault="00C0306E" w:rsidP="00C0306E">
      <w:pPr>
        <w:pStyle w:val="Textoprformatad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Figura 7</w:t>
      </w:r>
      <w:r w:rsidRPr="0091709F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Gráfico dos da função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erro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com o traçado do Limitante</w:t>
      </w:r>
    </w:p>
    <w:p w:rsidR="00C0306E" w:rsidRDefault="00C0306E" w:rsidP="00356327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0306E" w:rsidRDefault="00C0306E" w:rsidP="00356327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53D06" w:rsidRDefault="00F53D06" w:rsidP="00356327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melhor visualização dos dias em que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houveram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14AE">
        <w:rPr>
          <w:rFonts w:ascii="Times New Roman" w:hAnsi="Times New Roman" w:cs="Times New Roman"/>
          <w:color w:val="000000"/>
          <w:sz w:val="24"/>
          <w:szCs w:val="24"/>
        </w:rPr>
        <w:t xml:space="preserve">variações climáticas criamos o gráfico abaixo o qual toma seus valores </w:t>
      </w:r>
      <w:r w:rsidR="003F25C0">
        <w:rPr>
          <w:rFonts w:ascii="Times New Roman" w:hAnsi="Times New Roman" w:cs="Times New Roman"/>
          <w:color w:val="000000"/>
          <w:sz w:val="24"/>
          <w:szCs w:val="24"/>
        </w:rPr>
        <w:t>de acordo com a seguinte função</w:t>
      </w:r>
      <w:r w:rsidR="000614A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614AE" w:rsidRDefault="000614AE" w:rsidP="00356327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614AE" w:rsidRPr="000614AE" w:rsidRDefault="003F25C0" w:rsidP="00356327">
      <w:pPr>
        <w:pStyle w:val="Textoprformatado"/>
        <w:ind w:firstLine="709"/>
        <w:jc w:val="both"/>
        <w:rPr>
          <w:oMath/>
          <w:rFonts w:ascii="Cambria Math" w:hAnsi="Cambria Math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w:lastRenderedPageBreak/>
            <m:t>η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(erro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)=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 xml:space="preserve">0   ,  se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erro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≤37.1193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 xml:space="preserve">10 ,  se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erro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 xml:space="preserve">&gt;37.1193 </m:t>
                    </m:r>
                  </m:e>
                </m:mr>
              </m:m>
            </m:e>
          </m:d>
        </m:oMath>
      </m:oMathPara>
    </w:p>
    <w:p w:rsidR="000614AE" w:rsidRPr="000614AE" w:rsidRDefault="000614AE" w:rsidP="00356327">
      <w:pPr>
        <w:pStyle w:val="Textoprformatad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614AE" w:rsidRPr="000614AE" w:rsidRDefault="000614AE" w:rsidP="00C60850">
      <w:pPr>
        <w:pStyle w:val="Textoprformatad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238875" cy="3753308"/>
            <wp:effectExtent l="19050" t="0" r="0" b="0"/>
            <wp:docPr id="1" name="Imagem 1" descr="C:\Documents and Settings\Luiz Henrique Cherri\Desktop\bar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uiz Henrique Cherri\Desktop\barr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rcRect l="2344" t="3000" b="3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035" cy="375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F00" w:rsidRPr="0091709F" w:rsidRDefault="003F25C0" w:rsidP="00C0306E">
      <w:pPr>
        <w:pStyle w:val="Textoprformat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Figura 8</w:t>
      </w:r>
      <w:r w:rsidRPr="0091709F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Gráfico da função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η</m:t>
        </m:r>
      </m:oMath>
    </w:p>
    <w:p w:rsidR="00774F00" w:rsidRPr="0091709F" w:rsidRDefault="00774F00" w:rsidP="00F34E2F">
      <w:pPr>
        <w:pStyle w:val="Textoprformatad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BD4F40" w:rsidRPr="001C5F93" w:rsidRDefault="008B2F01" w:rsidP="00F34E2F">
      <w:pPr>
        <w:pStyle w:val="Textoprformatado"/>
        <w:jc w:val="both"/>
        <w:rPr>
          <w:rFonts w:ascii="Times New Roman" w:hAnsi="Times New Roman" w:cs="Times New Roman"/>
          <w:szCs w:val="30"/>
        </w:rPr>
      </w:pPr>
      <w:r w:rsidRPr="001C5F93">
        <w:rPr>
          <w:rFonts w:ascii="Times New Roman" w:hAnsi="Times New Roman" w:cs="Times New Roman"/>
          <w:sz w:val="24"/>
          <w:szCs w:val="30"/>
        </w:rPr>
        <w:tab/>
      </w:r>
      <w:r w:rsidR="001C5F93" w:rsidRPr="001C5F93">
        <w:rPr>
          <w:rFonts w:ascii="Times New Roman" w:hAnsi="Times New Roman" w:cs="Times New Roman"/>
          <w:sz w:val="24"/>
          <w:szCs w:val="30"/>
        </w:rPr>
        <w:t>Assim, nos dias marcados</w:t>
      </w:r>
      <w:r w:rsidR="001C5F93">
        <w:rPr>
          <w:rFonts w:ascii="Times New Roman" w:hAnsi="Times New Roman" w:cs="Times New Roman"/>
          <w:sz w:val="24"/>
          <w:szCs w:val="30"/>
        </w:rPr>
        <w:t xml:space="preserve"> na </w:t>
      </w:r>
      <w:r w:rsidR="001C5F93" w:rsidRPr="00B562B6">
        <w:rPr>
          <w:rFonts w:ascii="Times New Roman" w:hAnsi="Times New Roman" w:cs="Times New Roman"/>
          <w:i/>
          <w:sz w:val="24"/>
          <w:szCs w:val="30"/>
        </w:rPr>
        <w:t>figura 8</w:t>
      </w:r>
      <w:r w:rsidR="001C5F93">
        <w:rPr>
          <w:rFonts w:ascii="Times New Roman" w:hAnsi="Times New Roman" w:cs="Times New Roman"/>
          <w:sz w:val="24"/>
          <w:szCs w:val="30"/>
        </w:rPr>
        <w:t xml:space="preserve"> há uma grande probabilidade de ter ocorrido algum tipo de evento meteorológico forte, porem, para </w:t>
      </w:r>
      <w:r w:rsidR="006A48A5">
        <w:rPr>
          <w:rFonts w:ascii="Times New Roman" w:hAnsi="Times New Roman" w:cs="Times New Roman"/>
          <w:sz w:val="24"/>
          <w:szCs w:val="30"/>
        </w:rPr>
        <w:t>podermos avaliar com mais precisão deveríamos fazer um analise criteriosa de cada em destes eventos.</w:t>
      </w:r>
    </w:p>
    <w:p w:rsidR="003F25C0" w:rsidRPr="00D53A78" w:rsidRDefault="00D53A78" w:rsidP="00F34E2F">
      <w:pPr>
        <w:pStyle w:val="Textoprformatado"/>
        <w:jc w:val="both"/>
        <w:rPr>
          <w:rFonts w:ascii="Times New Roman" w:hAnsi="Times New Roman" w:cs="Times New Roman"/>
          <w:b/>
          <w:sz w:val="24"/>
          <w:szCs w:val="30"/>
        </w:rPr>
      </w:pPr>
      <w:r>
        <w:rPr>
          <w:rFonts w:ascii="Times New Roman" w:hAnsi="Times New Roman" w:cs="Times New Roman"/>
          <w:b/>
          <w:sz w:val="24"/>
          <w:szCs w:val="30"/>
        </w:rPr>
        <w:tab/>
      </w:r>
    </w:p>
    <w:p w:rsidR="003F25C0" w:rsidRPr="0091709F" w:rsidRDefault="003F25C0" w:rsidP="00F34E2F">
      <w:pPr>
        <w:pStyle w:val="Textoprformatad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774F00" w:rsidRPr="003F25C0" w:rsidRDefault="00F34E2F" w:rsidP="00F34E2F">
      <w:pPr>
        <w:pStyle w:val="Textoprformatado"/>
        <w:jc w:val="both"/>
        <w:rPr>
          <w:rFonts w:ascii="Times New Roman" w:hAnsi="Times New Roman" w:cs="Times New Roman"/>
          <w:b/>
          <w:sz w:val="36"/>
          <w:szCs w:val="30"/>
        </w:rPr>
      </w:pPr>
      <w:r w:rsidRPr="003F25C0">
        <w:rPr>
          <w:rFonts w:ascii="Times New Roman" w:hAnsi="Times New Roman" w:cs="Times New Roman"/>
          <w:b/>
          <w:sz w:val="36"/>
          <w:szCs w:val="30"/>
        </w:rPr>
        <w:t>4</w:t>
      </w:r>
      <w:r w:rsidR="002E286A" w:rsidRPr="003F25C0">
        <w:rPr>
          <w:rFonts w:ascii="Times New Roman" w:hAnsi="Times New Roman" w:cs="Times New Roman"/>
          <w:b/>
          <w:sz w:val="36"/>
          <w:szCs w:val="30"/>
        </w:rPr>
        <w:t xml:space="preserve"> </w:t>
      </w:r>
      <w:r w:rsidR="002D2C15" w:rsidRPr="003F25C0">
        <w:rPr>
          <w:rFonts w:ascii="Times New Roman" w:hAnsi="Times New Roman" w:cs="Times New Roman"/>
          <w:b/>
          <w:sz w:val="36"/>
          <w:szCs w:val="30"/>
        </w:rPr>
        <w:t>–</w:t>
      </w:r>
      <w:r w:rsidR="002E286A" w:rsidRPr="003F25C0">
        <w:rPr>
          <w:rFonts w:ascii="Times New Roman" w:hAnsi="Times New Roman" w:cs="Times New Roman"/>
          <w:b/>
          <w:sz w:val="36"/>
          <w:szCs w:val="30"/>
        </w:rPr>
        <w:t xml:space="preserve"> </w:t>
      </w:r>
      <w:r w:rsidR="00F62981" w:rsidRPr="003F25C0">
        <w:rPr>
          <w:rFonts w:ascii="Times New Roman" w:hAnsi="Times New Roman" w:cs="Times New Roman"/>
          <w:b/>
          <w:sz w:val="36"/>
          <w:szCs w:val="30"/>
        </w:rPr>
        <w:t>Bibliografia</w:t>
      </w:r>
    </w:p>
    <w:p w:rsidR="002D2C15" w:rsidRPr="0091709F" w:rsidRDefault="002D2C15" w:rsidP="00F34E2F">
      <w:pPr>
        <w:pStyle w:val="Textoprformatad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62981" w:rsidRPr="0091709F" w:rsidRDefault="00F62981" w:rsidP="00F34E2F">
      <w:pPr>
        <w:pStyle w:val="Textoprformatado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1709F">
        <w:rPr>
          <w:rFonts w:ascii="Times New Roman" w:hAnsi="Times New Roman" w:cs="Times New Roman"/>
          <w:sz w:val="24"/>
          <w:szCs w:val="24"/>
        </w:rPr>
        <w:t>Notas de aula.</w:t>
      </w:r>
    </w:p>
    <w:p w:rsidR="00F62981" w:rsidRDefault="00F62981" w:rsidP="00F34E2F">
      <w:pPr>
        <w:pStyle w:val="Textoprformatado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1709F">
        <w:rPr>
          <w:rFonts w:ascii="Times New Roman" w:hAnsi="Times New Roman" w:cs="Times New Roman"/>
          <w:sz w:val="24"/>
          <w:szCs w:val="24"/>
        </w:rPr>
        <w:t xml:space="preserve">Franco, N.B. Cálculo </w:t>
      </w:r>
      <w:r w:rsidR="00312749">
        <w:rPr>
          <w:rFonts w:ascii="Times New Roman" w:hAnsi="Times New Roman" w:cs="Times New Roman"/>
          <w:sz w:val="24"/>
          <w:szCs w:val="24"/>
        </w:rPr>
        <w:t>Numé</w:t>
      </w:r>
      <w:r w:rsidRPr="0091709F">
        <w:rPr>
          <w:rFonts w:ascii="Times New Roman" w:hAnsi="Times New Roman" w:cs="Times New Roman"/>
          <w:sz w:val="24"/>
          <w:szCs w:val="24"/>
        </w:rPr>
        <w:t xml:space="preserve">rico, São Paulo Pearson </w:t>
      </w:r>
      <w:proofErr w:type="spellStart"/>
      <w:r w:rsidRPr="0091709F">
        <w:rPr>
          <w:rFonts w:ascii="Times New Roman" w:hAnsi="Times New Roman" w:cs="Times New Roman"/>
          <w:sz w:val="24"/>
          <w:szCs w:val="24"/>
        </w:rPr>
        <w:t>Prentice</w:t>
      </w:r>
      <w:proofErr w:type="spellEnd"/>
      <w:r w:rsidRPr="0091709F">
        <w:rPr>
          <w:rFonts w:ascii="Times New Roman" w:hAnsi="Times New Roman" w:cs="Times New Roman"/>
          <w:sz w:val="24"/>
          <w:szCs w:val="24"/>
        </w:rPr>
        <w:t xml:space="preserve"> Hall 2006</w:t>
      </w:r>
    </w:p>
    <w:p w:rsidR="00A44077" w:rsidRPr="0091709F" w:rsidRDefault="00A44077" w:rsidP="00F34E2F">
      <w:pPr>
        <w:pStyle w:val="Textoprformatado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Morettin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P.A.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Bussab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W.O.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Estatística Básica, </w:t>
      </w:r>
      <w:r w:rsidR="00BA457D">
        <w:rPr>
          <w:rFonts w:ascii="Times New Roman" w:hAnsi="Times New Roman" w:cs="Times New Roman"/>
          <w:sz w:val="24"/>
          <w:szCs w:val="24"/>
        </w:rPr>
        <w:t>Editora Saraiva 2003</w:t>
      </w:r>
    </w:p>
    <w:p w:rsidR="00774F00" w:rsidRPr="0091709F" w:rsidRDefault="00774F00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774F00" w:rsidRPr="0091709F" w:rsidRDefault="00774F00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71629C" w:rsidRPr="0091709F" w:rsidRDefault="0071629C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2E286A" w:rsidRPr="0091709F" w:rsidRDefault="002E286A" w:rsidP="00F34E2F">
      <w:pPr>
        <w:pStyle w:val="Textoprformatado"/>
        <w:jc w:val="both"/>
        <w:rPr>
          <w:rFonts w:ascii="Times New Roman" w:hAnsi="Times New Roman" w:cs="Times New Roman"/>
          <w:sz w:val="24"/>
          <w:szCs w:val="24"/>
        </w:rPr>
      </w:pPr>
    </w:p>
    <w:p w:rsidR="002E286A" w:rsidRPr="0091709F" w:rsidRDefault="002E286A">
      <w:pPr>
        <w:pStyle w:val="Textoprformatado"/>
        <w:spacing w:line="360" w:lineRule="atLeast"/>
        <w:jc w:val="both"/>
        <w:rPr>
          <w:rFonts w:ascii="Times New Roman" w:hAnsi="Times New Roman" w:cs="Times New Roman"/>
          <w:sz w:val="24"/>
          <w:szCs w:val="24"/>
        </w:rPr>
      </w:pPr>
    </w:p>
    <w:sectPr w:rsidR="002E286A" w:rsidRPr="0091709F" w:rsidSect="00774F00"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 Mono">
    <w:altName w:val="MS Mincho"/>
    <w:charset w:val="80"/>
    <w:family w:val="moder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D5DE9"/>
    <w:multiLevelType w:val="hybridMultilevel"/>
    <w:tmpl w:val="912A5C0C"/>
    <w:lvl w:ilvl="0" w:tplc="16A871C8">
      <w:numFmt w:val="bullet"/>
      <w:lvlText w:val=""/>
      <w:lvlJc w:val="left"/>
      <w:pPr>
        <w:ind w:left="1065" w:hanging="360"/>
      </w:pPr>
      <w:rPr>
        <w:rFonts w:ascii="Wingdings" w:eastAsia="DejaVu Sans Mono" w:hAnsi="Wingdings" w:cs="DejaVu Sans Mono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 w:grammar="clean"/>
  <w:attachedTemplate r:id="rId1"/>
  <w:stylePaneFormatFilter w:val="000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71629C"/>
    <w:rsid w:val="00023DD5"/>
    <w:rsid w:val="000614AE"/>
    <w:rsid w:val="000C3C71"/>
    <w:rsid w:val="00106C12"/>
    <w:rsid w:val="00175DB2"/>
    <w:rsid w:val="001920C1"/>
    <w:rsid w:val="001C5F93"/>
    <w:rsid w:val="001D5B99"/>
    <w:rsid w:val="00214351"/>
    <w:rsid w:val="002D2C15"/>
    <w:rsid w:val="002E286A"/>
    <w:rsid w:val="002F212D"/>
    <w:rsid w:val="00312749"/>
    <w:rsid w:val="003172B8"/>
    <w:rsid w:val="00356327"/>
    <w:rsid w:val="0037283D"/>
    <w:rsid w:val="003808AA"/>
    <w:rsid w:val="003D2AC8"/>
    <w:rsid w:val="003E212F"/>
    <w:rsid w:val="003F25C0"/>
    <w:rsid w:val="00411FDF"/>
    <w:rsid w:val="00414B46"/>
    <w:rsid w:val="0043740D"/>
    <w:rsid w:val="004458B5"/>
    <w:rsid w:val="004541E3"/>
    <w:rsid w:val="0046011E"/>
    <w:rsid w:val="00471B81"/>
    <w:rsid w:val="004B36C6"/>
    <w:rsid w:val="004C6B2A"/>
    <w:rsid w:val="004F4577"/>
    <w:rsid w:val="005022D0"/>
    <w:rsid w:val="0053775B"/>
    <w:rsid w:val="00542E8C"/>
    <w:rsid w:val="00572890"/>
    <w:rsid w:val="00596640"/>
    <w:rsid w:val="006602B0"/>
    <w:rsid w:val="006A33BA"/>
    <w:rsid w:val="006A48A5"/>
    <w:rsid w:val="007126F6"/>
    <w:rsid w:val="00715388"/>
    <w:rsid w:val="0071629C"/>
    <w:rsid w:val="0076190D"/>
    <w:rsid w:val="00774F00"/>
    <w:rsid w:val="00784E7F"/>
    <w:rsid w:val="00843DC8"/>
    <w:rsid w:val="00851D89"/>
    <w:rsid w:val="00880048"/>
    <w:rsid w:val="00885966"/>
    <w:rsid w:val="008904F7"/>
    <w:rsid w:val="008B2F01"/>
    <w:rsid w:val="008C004F"/>
    <w:rsid w:val="0091709F"/>
    <w:rsid w:val="00934DAE"/>
    <w:rsid w:val="009A404F"/>
    <w:rsid w:val="009A796F"/>
    <w:rsid w:val="009D047D"/>
    <w:rsid w:val="009F04EA"/>
    <w:rsid w:val="00A42FE9"/>
    <w:rsid w:val="00A44077"/>
    <w:rsid w:val="00A64166"/>
    <w:rsid w:val="00AC0363"/>
    <w:rsid w:val="00AE2B99"/>
    <w:rsid w:val="00B055EC"/>
    <w:rsid w:val="00B46FF3"/>
    <w:rsid w:val="00B562B6"/>
    <w:rsid w:val="00B6094C"/>
    <w:rsid w:val="00B70AA9"/>
    <w:rsid w:val="00B70B66"/>
    <w:rsid w:val="00BA3F2D"/>
    <w:rsid w:val="00BA457D"/>
    <w:rsid w:val="00BD4F40"/>
    <w:rsid w:val="00BD6396"/>
    <w:rsid w:val="00BE7BD2"/>
    <w:rsid w:val="00BF3A11"/>
    <w:rsid w:val="00C0306E"/>
    <w:rsid w:val="00C24218"/>
    <w:rsid w:val="00C60850"/>
    <w:rsid w:val="00C65839"/>
    <w:rsid w:val="00C92CCE"/>
    <w:rsid w:val="00D1207E"/>
    <w:rsid w:val="00D53A78"/>
    <w:rsid w:val="00D54C50"/>
    <w:rsid w:val="00D634BD"/>
    <w:rsid w:val="00D70371"/>
    <w:rsid w:val="00D96AE5"/>
    <w:rsid w:val="00DA79BD"/>
    <w:rsid w:val="00DF28BA"/>
    <w:rsid w:val="00E16BA1"/>
    <w:rsid w:val="00E314B3"/>
    <w:rsid w:val="00ED7087"/>
    <w:rsid w:val="00F34E2F"/>
    <w:rsid w:val="00F45D7E"/>
    <w:rsid w:val="00F53D06"/>
    <w:rsid w:val="00F62981"/>
    <w:rsid w:val="00FF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F00"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774F00"/>
  </w:style>
  <w:style w:type="paragraph" w:customStyle="1" w:styleId="Ttulo1">
    <w:name w:val="Título1"/>
    <w:basedOn w:val="Normal"/>
    <w:next w:val="Corpodetexto"/>
    <w:rsid w:val="00774F00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Corpodetexto">
    <w:name w:val="Body Text"/>
    <w:basedOn w:val="Normal"/>
    <w:rsid w:val="00774F00"/>
    <w:pPr>
      <w:spacing w:after="120"/>
    </w:pPr>
  </w:style>
  <w:style w:type="paragraph" w:styleId="Lista">
    <w:name w:val="List"/>
    <w:basedOn w:val="Corpodetexto"/>
    <w:rsid w:val="00774F00"/>
  </w:style>
  <w:style w:type="paragraph" w:customStyle="1" w:styleId="Legenda1">
    <w:name w:val="Legenda1"/>
    <w:basedOn w:val="Normal"/>
    <w:rsid w:val="00774F00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774F00"/>
    <w:pPr>
      <w:suppressLineNumbers/>
    </w:pPr>
  </w:style>
  <w:style w:type="paragraph" w:customStyle="1" w:styleId="Textoprformatado">
    <w:name w:val="Texto préformatado"/>
    <w:basedOn w:val="Normal"/>
    <w:rsid w:val="00774F00"/>
    <w:rPr>
      <w:rFonts w:eastAsia="DejaVu Sans Mono" w:cs="DejaVu Sans Mono"/>
      <w:sz w:val="20"/>
      <w:szCs w:val="20"/>
    </w:rPr>
  </w:style>
  <w:style w:type="paragraph" w:customStyle="1" w:styleId="Ilustrao">
    <w:name w:val="Ilustração"/>
    <w:basedOn w:val="Legenda1"/>
    <w:rsid w:val="00774F00"/>
  </w:style>
  <w:style w:type="character" w:styleId="TextodoEspaoReservado">
    <w:name w:val="Placeholder Text"/>
    <w:basedOn w:val="Fontepargpadro"/>
    <w:uiPriority w:val="99"/>
    <w:semiHidden/>
    <w:rsid w:val="0071629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62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29C"/>
    <w:rPr>
      <w:rFonts w:ascii="Tahoma" w:eastAsia="DejaVu Sans" w:hAnsi="Tahoma" w:cs="Tahoma"/>
      <w:kern w:val="1"/>
      <w:sz w:val="16"/>
      <w:szCs w:val="16"/>
    </w:rPr>
  </w:style>
  <w:style w:type="paragraph" w:customStyle="1" w:styleId="Default">
    <w:name w:val="Default"/>
    <w:rsid w:val="00106C1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uiz%20Henrique%20Cherri\Desktop\Numer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55A1E-10CC-456A-BDEF-B9E311EAB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Numerico.dotx</Template>
  <TotalTime>1214</TotalTime>
  <Pages>1</Pages>
  <Words>1768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11297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Cherri</dc:creator>
  <cp:keywords/>
  <dc:description/>
  <cp:lastModifiedBy>Luiz Henrique Cherri</cp:lastModifiedBy>
  <cp:revision>18</cp:revision>
  <cp:lastPrinted>2009-11-10T21:53:00Z</cp:lastPrinted>
  <dcterms:created xsi:type="dcterms:W3CDTF">2009-10-06T00:06:00Z</dcterms:created>
  <dcterms:modified xsi:type="dcterms:W3CDTF">2009-11-13T02:29:00Z</dcterms:modified>
</cp:coreProperties>
</file>